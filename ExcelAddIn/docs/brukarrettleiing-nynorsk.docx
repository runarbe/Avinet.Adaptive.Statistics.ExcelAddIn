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35AA8" w:rsidRPr="00A35AA8" w:rsidRDefault="005506C0" w:rsidP="005506C0">
      <w:pPr>
        <w:pStyle w:val="Title"/>
      </w:pPr>
      <w:sdt>
        <w:sdtPr>
          <w:alias w:val="Title"/>
          <w:tag w:val=""/>
          <w:id w:val="-1684277551"/>
          <w:placeholder>
            <w:docPart w:val="BB61A315C0E04FF6B0D1F17E3C801FDB"/>
          </w:placeholder>
          <w:dataBinding w:prefixMappings="xmlns:ns0='http://purl.org/dc/elements/1.1/' xmlns:ns1='http://schemas.openxmlformats.org/package/2006/metadata/core-properties' " w:xpath="/ns1:coreProperties[1]/ns0:title[1]" w:storeItemID="{6C3C8BC8-F283-45AE-878A-BAB7291924A1}"/>
          <w:text/>
        </w:sdtPr>
        <w:sdtContent>
          <w:r w:rsidR="00211108">
            <w:t xml:space="preserve">Brukarrettleiing </w:t>
          </w:r>
          <w:r>
            <w:t xml:space="preserve">til Programtillegg for </w:t>
          </w:r>
          <w:r w:rsidR="00211108">
            <w:t>Adaptive 3.0 Statistikk</w:t>
          </w:r>
          <w:r>
            <w:t>modul</w:t>
          </w:r>
        </w:sdtContent>
      </w:sdt>
    </w:p>
    <w:sdt>
      <w:sdtPr>
        <w:alias w:val="Author"/>
        <w:tag w:val=""/>
        <w:id w:val="-2054214444"/>
        <w:placeholder>
          <w:docPart w:val="2D15963836DA4C779F2DD0B70ED84368"/>
        </w:placeholder>
        <w:dataBinding w:prefixMappings="xmlns:ns0='http://purl.org/dc/elements/1.1/' xmlns:ns1='http://schemas.openxmlformats.org/package/2006/metadata/core-properties' " w:xpath="/ns1:coreProperties[1]/ns0:creator[1]" w:storeItemID="{6C3C8BC8-F283-45AE-878A-BAB7291924A1}"/>
        <w:text/>
      </w:sdtPr>
      <w:sdtContent>
        <w:p w:rsidR="00BE4A50" w:rsidRDefault="00256C89" w:rsidP="00BE4A50">
          <w:pPr>
            <w:pStyle w:val="Subtitle"/>
          </w:pPr>
          <w:r w:rsidRPr="00256C89">
            <w:t>(Stein) Runar Bergheim</w:t>
          </w:r>
        </w:p>
      </w:sdtContent>
    </w:sdt>
    <w:p w:rsidR="00A35AA8" w:rsidRPr="00A35AA8" w:rsidRDefault="005506C0" w:rsidP="00211108">
      <w:pPr>
        <w:pStyle w:val="Subtitle"/>
        <w:spacing w:after="100"/>
      </w:pPr>
      <w:sdt>
        <w:sdtPr>
          <w:alias w:val="Company Address"/>
          <w:tag w:val=""/>
          <w:id w:val="1007088540"/>
          <w:placeholder>
            <w:docPart w:val="FB8779A98D3140C09EB6156B13BA4E2C"/>
          </w:placeholder>
          <w:dataBinding w:prefixMappings="xmlns:ns0='http://schemas.microsoft.com/office/2006/coverPageProps' " w:xpath="/ns0:CoverPageProperties[1]/ns0:CompanyAddress[1]" w:storeItemID="{55AF091B-3C7A-41E3-B477-F2FDAA23CFDA}"/>
          <w:text/>
        </w:sdtPr>
        <w:sdtContent>
          <w:r w:rsidR="00211108">
            <w:t>Bryssel</w:t>
          </w:r>
        </w:sdtContent>
      </w:sdt>
      <w:r w:rsidR="00256C89">
        <w:t xml:space="preserve"> </w:t>
      </w:r>
      <w:r w:rsidR="00BC07F6">
        <w:rPr>
          <w:rFonts w:ascii="Trebuchet MS" w:hAnsi="Trebuchet MS"/>
        </w:rPr>
        <w:t>•</w:t>
      </w:r>
      <w:r w:rsidR="00BE4A50">
        <w:t xml:space="preserve"> </w:t>
      </w:r>
      <w:sdt>
        <w:sdtPr>
          <w:alias w:val="Publish Date"/>
          <w:tag w:val=""/>
          <w:id w:val="514966765"/>
          <w:placeholder>
            <w:docPart w:val="B691387EA8BE4C8F8E5E3C1ED7F19BB2"/>
          </w:placeholder>
          <w:dataBinding w:prefixMappings="xmlns:ns0='http://schemas.microsoft.com/office/2006/coverPageProps' " w:xpath="/ns0:CoverPageProperties[1]/ns0:PublishDate[1]" w:storeItemID="{55AF091B-3C7A-41E3-B477-F2FDAA23CFDA}"/>
          <w:date w:fullDate="2014-02-28T00:00:00Z">
            <w:dateFormat w:val="dd.MM.yyyy"/>
            <w:lid w:val="en-US"/>
            <w:storeMappedDataAs w:val="dateTime"/>
            <w:calendar w:val="gregorian"/>
          </w:date>
        </w:sdtPr>
        <w:sdtContent>
          <w:r w:rsidR="00211108">
            <w:rPr>
              <w:lang w:val="en-US"/>
            </w:rPr>
            <w:t>28.02.2014</w:t>
          </w:r>
        </w:sdtContent>
      </w:sdt>
    </w:p>
    <w:p w:rsidR="00A35AA8" w:rsidRPr="00A35AA8" w:rsidRDefault="00A35AA8" w:rsidP="00BE4A50"/>
    <w:p w:rsidR="00321B2C" w:rsidRDefault="00321B2C" w:rsidP="00321B2C">
      <w:pPr>
        <w:pStyle w:val="Heading1non-TOC"/>
      </w:pPr>
    </w:p>
    <w:p w:rsidR="00A35AA8" w:rsidRDefault="00A35AA8" w:rsidP="00321B2C">
      <w:pPr>
        <w:pStyle w:val="Heading1non-TOC"/>
      </w:pPr>
      <w:r>
        <w:lastRenderedPageBreak/>
        <w:t>Innhald</w:t>
      </w:r>
    </w:p>
    <w:p w:rsidR="00764826" w:rsidRDefault="00BE4A50">
      <w:pPr>
        <w:pStyle w:val="TOC1"/>
        <w:tabs>
          <w:tab w:val="left" w:pos="440"/>
          <w:tab w:val="right" w:leader="dot" w:pos="7360"/>
        </w:tabs>
        <w:rPr>
          <w:rFonts w:asciiTheme="minorHAnsi" w:eastAsiaTheme="minorEastAsia" w:hAnsiTheme="minorHAnsi" w:cstheme="minorBidi"/>
          <w:noProof/>
          <w:color w:val="auto"/>
          <w:sz w:val="22"/>
          <w:szCs w:val="22"/>
          <w:lang w:eastAsia="nn-NO"/>
        </w:rPr>
      </w:pPr>
      <w:r>
        <w:fldChar w:fldCharType="begin"/>
      </w:r>
      <w:r>
        <w:instrText xml:space="preserve"> TOC \h \z \t "Heading 1,1" </w:instrText>
      </w:r>
      <w:r>
        <w:fldChar w:fldCharType="separate"/>
      </w:r>
      <w:hyperlink w:anchor="_Toc381995793" w:history="1">
        <w:r w:rsidR="00764826" w:rsidRPr="00065ACC">
          <w:rPr>
            <w:rStyle w:val="Hyperlink"/>
            <w:noProof/>
          </w:rPr>
          <w:t>1</w:t>
        </w:r>
        <w:r w:rsidR="00764826">
          <w:rPr>
            <w:rFonts w:asciiTheme="minorHAnsi" w:eastAsiaTheme="minorEastAsia" w:hAnsiTheme="minorHAnsi" w:cstheme="minorBidi"/>
            <w:noProof/>
            <w:color w:val="auto"/>
            <w:sz w:val="22"/>
            <w:szCs w:val="22"/>
            <w:lang w:eastAsia="nn-NO"/>
          </w:rPr>
          <w:tab/>
        </w:r>
        <w:r w:rsidR="00764826" w:rsidRPr="00065ACC">
          <w:rPr>
            <w:rStyle w:val="Hyperlink"/>
            <w:noProof/>
          </w:rPr>
          <w:t>Oversyn over Programtillegget</w:t>
        </w:r>
        <w:r w:rsidR="00764826">
          <w:rPr>
            <w:noProof/>
            <w:webHidden/>
          </w:rPr>
          <w:tab/>
        </w:r>
        <w:r w:rsidR="00764826">
          <w:rPr>
            <w:noProof/>
            <w:webHidden/>
          </w:rPr>
          <w:fldChar w:fldCharType="begin"/>
        </w:r>
        <w:r w:rsidR="00764826">
          <w:rPr>
            <w:noProof/>
            <w:webHidden/>
          </w:rPr>
          <w:instrText xml:space="preserve"> PAGEREF _Toc381995793 \h </w:instrText>
        </w:r>
        <w:r w:rsidR="00764826">
          <w:rPr>
            <w:noProof/>
            <w:webHidden/>
          </w:rPr>
        </w:r>
        <w:r w:rsidR="00764826">
          <w:rPr>
            <w:noProof/>
            <w:webHidden/>
          </w:rPr>
          <w:fldChar w:fldCharType="separate"/>
        </w:r>
        <w:r w:rsidR="003E2F26">
          <w:rPr>
            <w:noProof/>
            <w:webHidden/>
          </w:rPr>
          <w:t>4</w:t>
        </w:r>
        <w:r w:rsidR="00764826">
          <w:rPr>
            <w:noProof/>
            <w:webHidden/>
          </w:rPr>
          <w:fldChar w:fldCharType="end"/>
        </w:r>
      </w:hyperlink>
    </w:p>
    <w:p w:rsidR="00764826" w:rsidRDefault="00764826">
      <w:pPr>
        <w:pStyle w:val="TOC1"/>
        <w:tabs>
          <w:tab w:val="left" w:pos="440"/>
          <w:tab w:val="right" w:leader="dot" w:pos="7360"/>
        </w:tabs>
        <w:rPr>
          <w:rFonts w:asciiTheme="minorHAnsi" w:eastAsiaTheme="minorEastAsia" w:hAnsiTheme="minorHAnsi" w:cstheme="minorBidi"/>
          <w:noProof/>
          <w:color w:val="auto"/>
          <w:sz w:val="22"/>
          <w:szCs w:val="22"/>
          <w:lang w:eastAsia="nn-NO"/>
        </w:rPr>
      </w:pPr>
      <w:hyperlink w:anchor="_Toc381995794" w:history="1">
        <w:r w:rsidRPr="00065ACC">
          <w:rPr>
            <w:rStyle w:val="Hyperlink"/>
            <w:noProof/>
          </w:rPr>
          <w:t>2</w:t>
        </w:r>
        <w:r>
          <w:rPr>
            <w:rFonts w:asciiTheme="minorHAnsi" w:eastAsiaTheme="minorEastAsia" w:hAnsiTheme="minorHAnsi" w:cstheme="minorBidi"/>
            <w:noProof/>
            <w:color w:val="auto"/>
            <w:sz w:val="22"/>
            <w:szCs w:val="22"/>
            <w:lang w:eastAsia="nn-NO"/>
          </w:rPr>
          <w:tab/>
        </w:r>
        <w:r w:rsidRPr="00065ACC">
          <w:rPr>
            <w:rStyle w:val="Hyperlink"/>
            <w:noProof/>
          </w:rPr>
          <w:t>Funksjonsreferanse</w:t>
        </w:r>
        <w:r>
          <w:rPr>
            <w:noProof/>
            <w:webHidden/>
          </w:rPr>
          <w:tab/>
        </w:r>
        <w:r>
          <w:rPr>
            <w:noProof/>
            <w:webHidden/>
          </w:rPr>
          <w:fldChar w:fldCharType="begin"/>
        </w:r>
        <w:r>
          <w:rPr>
            <w:noProof/>
            <w:webHidden/>
          </w:rPr>
          <w:instrText xml:space="preserve"> PAGEREF _Toc381995794 \h </w:instrText>
        </w:r>
        <w:r>
          <w:rPr>
            <w:noProof/>
            <w:webHidden/>
          </w:rPr>
        </w:r>
        <w:r>
          <w:rPr>
            <w:noProof/>
            <w:webHidden/>
          </w:rPr>
          <w:fldChar w:fldCharType="separate"/>
        </w:r>
        <w:r w:rsidR="003E2F26">
          <w:rPr>
            <w:noProof/>
            <w:webHidden/>
          </w:rPr>
          <w:t>5</w:t>
        </w:r>
        <w:r>
          <w:rPr>
            <w:noProof/>
            <w:webHidden/>
          </w:rPr>
          <w:fldChar w:fldCharType="end"/>
        </w:r>
      </w:hyperlink>
    </w:p>
    <w:p w:rsidR="00764826" w:rsidRDefault="00764826">
      <w:pPr>
        <w:pStyle w:val="TOC1"/>
        <w:tabs>
          <w:tab w:val="left" w:pos="440"/>
          <w:tab w:val="right" w:leader="dot" w:pos="7360"/>
        </w:tabs>
        <w:rPr>
          <w:rFonts w:asciiTheme="minorHAnsi" w:eastAsiaTheme="minorEastAsia" w:hAnsiTheme="minorHAnsi" w:cstheme="minorBidi"/>
          <w:noProof/>
          <w:color w:val="auto"/>
          <w:sz w:val="22"/>
          <w:szCs w:val="22"/>
          <w:lang w:eastAsia="nn-NO"/>
        </w:rPr>
      </w:pPr>
      <w:hyperlink w:anchor="_Toc381995795" w:history="1">
        <w:r w:rsidRPr="00065ACC">
          <w:rPr>
            <w:rStyle w:val="Hyperlink"/>
            <w:noProof/>
          </w:rPr>
          <w:t>3</w:t>
        </w:r>
        <w:r>
          <w:rPr>
            <w:rFonts w:asciiTheme="minorHAnsi" w:eastAsiaTheme="minorEastAsia" w:hAnsiTheme="minorHAnsi" w:cstheme="minorBidi"/>
            <w:noProof/>
            <w:color w:val="auto"/>
            <w:sz w:val="22"/>
            <w:szCs w:val="22"/>
            <w:lang w:eastAsia="nn-NO"/>
          </w:rPr>
          <w:tab/>
        </w:r>
        <w:r w:rsidRPr="00065ACC">
          <w:rPr>
            <w:rStyle w:val="Hyperlink"/>
            <w:noProof/>
          </w:rPr>
          <w:t>Vanlege Eksempel</w:t>
        </w:r>
        <w:r>
          <w:rPr>
            <w:noProof/>
            <w:webHidden/>
          </w:rPr>
          <w:tab/>
        </w:r>
        <w:r>
          <w:rPr>
            <w:noProof/>
            <w:webHidden/>
          </w:rPr>
          <w:fldChar w:fldCharType="begin"/>
        </w:r>
        <w:r>
          <w:rPr>
            <w:noProof/>
            <w:webHidden/>
          </w:rPr>
          <w:instrText xml:space="preserve"> PAGEREF _Toc381995795 \h </w:instrText>
        </w:r>
        <w:r>
          <w:rPr>
            <w:noProof/>
            <w:webHidden/>
          </w:rPr>
        </w:r>
        <w:r>
          <w:rPr>
            <w:noProof/>
            <w:webHidden/>
          </w:rPr>
          <w:fldChar w:fldCharType="separate"/>
        </w:r>
        <w:r w:rsidR="003E2F26">
          <w:rPr>
            <w:noProof/>
            <w:webHidden/>
          </w:rPr>
          <w:t>13</w:t>
        </w:r>
        <w:r>
          <w:rPr>
            <w:noProof/>
            <w:webHidden/>
          </w:rPr>
          <w:fldChar w:fldCharType="end"/>
        </w:r>
      </w:hyperlink>
    </w:p>
    <w:p w:rsidR="00764826" w:rsidRDefault="00764826">
      <w:pPr>
        <w:pStyle w:val="TOC1"/>
        <w:tabs>
          <w:tab w:val="left" w:pos="440"/>
          <w:tab w:val="right" w:leader="dot" w:pos="7360"/>
        </w:tabs>
        <w:rPr>
          <w:rFonts w:asciiTheme="minorHAnsi" w:eastAsiaTheme="minorEastAsia" w:hAnsiTheme="minorHAnsi" w:cstheme="minorBidi"/>
          <w:noProof/>
          <w:color w:val="auto"/>
          <w:sz w:val="22"/>
          <w:szCs w:val="22"/>
          <w:lang w:eastAsia="nn-NO"/>
        </w:rPr>
      </w:pPr>
      <w:hyperlink w:anchor="_Toc381995796" w:history="1">
        <w:r w:rsidRPr="00065ACC">
          <w:rPr>
            <w:rStyle w:val="Hyperlink"/>
            <w:noProof/>
          </w:rPr>
          <w:t>4</w:t>
        </w:r>
        <w:r>
          <w:rPr>
            <w:rFonts w:asciiTheme="minorHAnsi" w:eastAsiaTheme="minorEastAsia" w:hAnsiTheme="minorHAnsi" w:cstheme="minorBidi"/>
            <w:noProof/>
            <w:color w:val="auto"/>
            <w:sz w:val="22"/>
            <w:szCs w:val="22"/>
            <w:lang w:eastAsia="nn-NO"/>
          </w:rPr>
          <w:tab/>
        </w:r>
        <w:r w:rsidRPr="00065ACC">
          <w:rPr>
            <w:rStyle w:val="Hyperlink"/>
            <w:noProof/>
          </w:rPr>
          <w:t>Feilsøking</w:t>
        </w:r>
        <w:r>
          <w:rPr>
            <w:noProof/>
            <w:webHidden/>
          </w:rPr>
          <w:tab/>
        </w:r>
        <w:r>
          <w:rPr>
            <w:noProof/>
            <w:webHidden/>
          </w:rPr>
          <w:fldChar w:fldCharType="begin"/>
        </w:r>
        <w:r>
          <w:rPr>
            <w:noProof/>
            <w:webHidden/>
          </w:rPr>
          <w:instrText xml:space="preserve"> PAGEREF _Toc381995796 \h </w:instrText>
        </w:r>
        <w:r>
          <w:rPr>
            <w:noProof/>
            <w:webHidden/>
          </w:rPr>
          <w:fldChar w:fldCharType="separate"/>
        </w:r>
        <w:r w:rsidR="003E2F26">
          <w:rPr>
            <w:b/>
            <w:bCs/>
            <w:noProof/>
            <w:webHidden/>
            <w:lang w:val="en-US"/>
          </w:rPr>
          <w:t>Error! Bookmark not defined.</w:t>
        </w:r>
        <w:r>
          <w:rPr>
            <w:noProof/>
            <w:webHidden/>
          </w:rPr>
          <w:fldChar w:fldCharType="end"/>
        </w:r>
      </w:hyperlink>
    </w:p>
    <w:p w:rsidR="00BE4A50" w:rsidRPr="00BE4A50" w:rsidRDefault="00BE4A50" w:rsidP="00BE4A50">
      <w:r>
        <w:fldChar w:fldCharType="end"/>
      </w:r>
    </w:p>
    <w:p w:rsidR="00BE4A50" w:rsidRPr="00BE4A50" w:rsidRDefault="00BE4A50" w:rsidP="00BE4A50"/>
    <w:p w:rsidR="00A35AA8" w:rsidRDefault="00211108" w:rsidP="003A69F9">
      <w:pPr>
        <w:pStyle w:val="Heading1"/>
      </w:pPr>
      <w:bookmarkStart w:id="1" w:name="_Toc381995793"/>
      <w:r>
        <w:lastRenderedPageBreak/>
        <w:t xml:space="preserve">Oversyn over </w:t>
      </w:r>
      <w:r w:rsidR="003A69F9">
        <w:t>Programtillegget</w:t>
      </w:r>
      <w:bookmarkEnd w:id="1"/>
    </w:p>
    <w:p w:rsidR="00BC07F6" w:rsidRDefault="00211108" w:rsidP="003A69F9">
      <w:r>
        <w:t xml:space="preserve">For å gjere det lett å laste inn data i statistikkmodulen til Adaptive er det laga til eitt programtillegg for Excel 2010, 2012 og 2013 som </w:t>
      </w:r>
      <w:r w:rsidR="003A69F9">
        <w:t xml:space="preserve">automatiserar prosessen med </w:t>
      </w:r>
      <w:r>
        <w:t>å «</w:t>
      </w:r>
      <w:r w:rsidR="003A69F9">
        <w:t xml:space="preserve">bryte </w:t>
      </w:r>
      <w:r>
        <w:t xml:space="preserve">om» </w:t>
      </w:r>
      <w:r w:rsidR="003A69F9">
        <w:t xml:space="preserve">ein standard statistikktabell til eitt format som let seg nytte i Adaptive og </w:t>
      </w:r>
      <w:r>
        <w:t>anten (</w:t>
      </w:r>
      <w:r w:rsidR="003A69F9">
        <w:t>a</w:t>
      </w:r>
      <w:r>
        <w:t>) eksportere resultatet til ei CSV-fil eller (</w:t>
      </w:r>
      <w:r w:rsidR="003A69F9">
        <w:t>b</w:t>
      </w:r>
      <w:r>
        <w:t>) laste opp resultatet til ein Adaptive 3.0 via Web Services.</w:t>
      </w:r>
    </w:p>
    <w:p w:rsidR="003A69F9" w:rsidRDefault="003A69F9" w:rsidP="0034456B">
      <w:r>
        <w:t xml:space="preserve">Modulen er </w:t>
      </w:r>
      <w:r w:rsidR="00FA2D7B">
        <w:t>utvikla</w:t>
      </w:r>
      <w:r>
        <w:t xml:space="preserve"> i C#.NET og vert distribuert som </w:t>
      </w:r>
      <w:r w:rsidR="0034456B">
        <w:t>tre separate</w:t>
      </w:r>
      <w:r>
        <w:t xml:space="preserve"> filer:</w:t>
      </w:r>
    </w:p>
    <w:p w:rsidR="00B44EA8" w:rsidRDefault="00B44EA8" w:rsidP="00B44EA8">
      <w:pPr>
        <w:pStyle w:val="ListParagraph"/>
        <w:numPr>
          <w:ilvl w:val="0"/>
          <w:numId w:val="8"/>
        </w:numPr>
      </w:pPr>
      <w:r>
        <w:t>Avinet.Adaptive.Statistics.ExcelAddIn.vsto</w:t>
      </w:r>
    </w:p>
    <w:p w:rsidR="003A69F9" w:rsidRPr="003078AF" w:rsidRDefault="003A69F9" w:rsidP="003A69F9">
      <w:pPr>
        <w:pStyle w:val="ListParagraph"/>
        <w:numPr>
          <w:ilvl w:val="0"/>
          <w:numId w:val="8"/>
        </w:numPr>
        <w:rPr>
          <w:lang w:val="en-US"/>
        </w:rPr>
      </w:pPr>
      <w:r w:rsidRPr="003078AF">
        <w:rPr>
          <w:lang w:val="en-US"/>
        </w:rPr>
        <w:t>Avinet.Adaptive.Statistics.ExcelAddIn.dll</w:t>
      </w:r>
    </w:p>
    <w:p w:rsidR="0034456B" w:rsidRPr="0034456B" w:rsidRDefault="0034456B" w:rsidP="0034456B">
      <w:pPr>
        <w:pStyle w:val="ListParagraph"/>
        <w:numPr>
          <w:ilvl w:val="0"/>
          <w:numId w:val="8"/>
        </w:numPr>
        <w:rPr>
          <w:lang w:val="en-US"/>
        </w:rPr>
      </w:pPr>
      <w:r w:rsidRPr="0034456B">
        <w:rPr>
          <w:lang w:val="en-US"/>
        </w:rPr>
        <w:t>Microsoft.Office.Tools.Common.v4.0.Utilities.dll</w:t>
      </w:r>
    </w:p>
    <w:p w:rsidR="00FA2D7B" w:rsidRDefault="00FA2D7B" w:rsidP="003C54B3">
      <w:r>
        <w:t xml:space="preserve">For å installere programtillegget på ei datamaskin som allereie har Microsoft Excel 2010+ installert er det tilstrekkeleg å dobbeltklikke på fila med *.vsto ending. Den vil då bli installert </w:t>
      </w:r>
      <w:r w:rsidR="003078AF">
        <w:t xml:space="preserve">og </w:t>
      </w:r>
      <w:r w:rsidR="00852CA8">
        <w:t xml:space="preserve">automatisk </w:t>
      </w:r>
      <w:r w:rsidR="003078AF">
        <w:t xml:space="preserve">kopiere seg </w:t>
      </w:r>
      <w:r w:rsidR="00E0482C">
        <w:t xml:space="preserve">sjølv </w:t>
      </w:r>
      <w:r w:rsidR="003C54B3">
        <w:t>til den naudsynte målmappa.</w:t>
      </w:r>
    </w:p>
    <w:p w:rsidR="008C4FAD" w:rsidRDefault="008C4FAD" w:rsidP="00211108">
      <w:pPr>
        <w:pStyle w:val="Heading1"/>
      </w:pPr>
      <w:bookmarkStart w:id="2" w:name="_Toc381995794"/>
      <w:r>
        <w:lastRenderedPageBreak/>
        <w:t>Omgrep</w:t>
      </w:r>
      <w:r w:rsidR="00034F3A">
        <w:t xml:space="preserve"> &amp; Definisjonar</w:t>
      </w:r>
    </w:p>
    <w:tbl>
      <w:tblPr>
        <w:tblStyle w:val="MediumShading1-Accent1"/>
        <w:tblW w:w="0" w:type="auto"/>
        <w:tblLook w:val="04A0" w:firstRow="1" w:lastRow="0" w:firstColumn="1" w:lastColumn="0" w:noHBand="0" w:noVBand="1"/>
      </w:tblPr>
      <w:tblGrid>
        <w:gridCol w:w="2503"/>
        <w:gridCol w:w="5007"/>
      </w:tblGrid>
      <w:tr w:rsidR="008C4FAD" w:rsidRPr="005506C0" w:rsidTr="0055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8C4FAD" w:rsidRPr="005506C0" w:rsidRDefault="008C4FAD" w:rsidP="005506C0">
            <w:r w:rsidRPr="005506C0">
              <w:t>Omgrep</w:t>
            </w:r>
          </w:p>
        </w:tc>
        <w:tc>
          <w:tcPr>
            <w:tcW w:w="5007" w:type="dxa"/>
          </w:tcPr>
          <w:p w:rsidR="008C4FAD" w:rsidRPr="005506C0" w:rsidRDefault="008C4FAD" w:rsidP="005506C0">
            <w:pPr>
              <w:cnfStyle w:val="100000000000" w:firstRow="1" w:lastRow="0" w:firstColumn="0" w:lastColumn="0" w:oddVBand="0" w:evenVBand="0" w:oddHBand="0" w:evenHBand="0" w:firstRowFirstColumn="0" w:firstRowLastColumn="0" w:lastRowFirstColumn="0" w:lastRowLastColumn="0"/>
            </w:pPr>
            <w:r w:rsidRPr="005506C0">
              <w:t>Skildring</w:t>
            </w:r>
          </w:p>
        </w:tc>
      </w:tr>
      <w:tr w:rsidR="00C91C3F"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C91C3F" w:rsidRPr="005506C0" w:rsidRDefault="00110C7A" w:rsidP="005506C0">
            <w:r w:rsidRPr="005506C0">
              <w:t>Statistikkvariabel</w:t>
            </w:r>
          </w:p>
        </w:tc>
        <w:tc>
          <w:tcPr>
            <w:tcW w:w="5007" w:type="dxa"/>
          </w:tcPr>
          <w:p w:rsidR="00C91C3F" w:rsidRPr="005506C0" w:rsidRDefault="00C91C3F"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w:t>
            </w:r>
          </w:p>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 ID</w:t>
            </w:r>
          </w:p>
        </w:tc>
        <w:tc>
          <w:tcPr>
            <w:tcW w:w="5007" w:type="dxa"/>
          </w:tcPr>
          <w:p w:rsidR="00110C7A" w:rsidRPr="005506C0" w:rsidRDefault="00110C7A"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Krinsnamn</w:t>
            </w:r>
          </w:p>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r w:rsidR="00110C7A" w:rsidRPr="005506C0" w:rsidTr="0055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r w:rsidRPr="005506C0">
              <w:t>Gruppe/region</w:t>
            </w:r>
          </w:p>
        </w:tc>
        <w:tc>
          <w:tcPr>
            <w:tcW w:w="5007" w:type="dxa"/>
          </w:tcPr>
          <w:p w:rsidR="00110C7A" w:rsidRPr="005506C0" w:rsidRDefault="00110C7A" w:rsidP="005506C0">
            <w:pPr>
              <w:cnfStyle w:val="000000100000" w:firstRow="0" w:lastRow="0" w:firstColumn="0" w:lastColumn="0" w:oddVBand="0" w:evenVBand="0" w:oddHBand="1" w:evenHBand="0" w:firstRowFirstColumn="0" w:firstRowLastColumn="0" w:lastRowFirstColumn="0" w:lastRowLastColumn="0"/>
            </w:pPr>
          </w:p>
        </w:tc>
      </w:tr>
      <w:tr w:rsidR="00110C7A" w:rsidRPr="005506C0" w:rsidTr="005506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dxa"/>
          </w:tcPr>
          <w:p w:rsidR="00110C7A" w:rsidRPr="005506C0" w:rsidRDefault="00110C7A" w:rsidP="005506C0"/>
        </w:tc>
        <w:tc>
          <w:tcPr>
            <w:tcW w:w="5007" w:type="dxa"/>
          </w:tcPr>
          <w:p w:rsidR="00110C7A" w:rsidRPr="005506C0" w:rsidRDefault="00110C7A" w:rsidP="005506C0">
            <w:pPr>
              <w:cnfStyle w:val="000000010000" w:firstRow="0" w:lastRow="0" w:firstColumn="0" w:lastColumn="0" w:oddVBand="0" w:evenVBand="0" w:oddHBand="0" w:evenHBand="1" w:firstRowFirstColumn="0" w:firstRowLastColumn="0" w:lastRowFirstColumn="0" w:lastRowLastColumn="0"/>
            </w:pPr>
          </w:p>
        </w:tc>
      </w:tr>
    </w:tbl>
    <w:p w:rsidR="008C4FAD" w:rsidRPr="008C4FAD" w:rsidRDefault="008C4FAD" w:rsidP="008C4FAD"/>
    <w:p w:rsidR="00211108" w:rsidRDefault="00211108" w:rsidP="00211108">
      <w:pPr>
        <w:pStyle w:val="Heading1"/>
      </w:pPr>
      <w:r>
        <w:lastRenderedPageBreak/>
        <w:t>Funksjonsreferanse</w:t>
      </w:r>
      <w:bookmarkEnd w:id="2"/>
    </w:p>
    <w:p w:rsidR="00BE2DDD" w:rsidRPr="00BE2DDD" w:rsidRDefault="00BE2DDD" w:rsidP="00BE2DDD">
      <w:r>
        <w:t>I denne seksjonen av brukarrettleiinga vert dei ulike elementa i brukargrenseflata til programvaretillegget skildra med omsyn til funksjon og virkemåte.</w:t>
      </w:r>
    </w:p>
    <w:p w:rsidR="005E3739" w:rsidRDefault="005E3739" w:rsidP="005E3739">
      <w:pPr>
        <w:pStyle w:val="Heading2"/>
      </w:pPr>
      <w:r>
        <w:t xml:space="preserve">Verktyline </w:t>
      </w:r>
      <w:r w:rsidR="00897FB1">
        <w:t>(</w:t>
      </w:r>
      <w:r>
        <w:t>«Ribbon»</w:t>
      </w:r>
      <w:r w:rsidR="00897FB1">
        <w:t>)</w:t>
      </w:r>
    </w:p>
    <w:p w:rsidR="00EA738D" w:rsidRPr="00EA738D" w:rsidRDefault="00EA738D" w:rsidP="00EA738D">
      <w:r>
        <w:t>Når ein opnar Excel etter å ha installert programtillegget kjem det til syne ein ny flik på verktylina/bandet øvst på skjermen.</w:t>
      </w:r>
      <w:r w:rsidR="00647C0B">
        <w:t xml:space="preserve"> Denne fliken har namnet «Adaptive 3.0»</w:t>
      </w:r>
    </w:p>
    <w:p w:rsidR="00EA738D" w:rsidRDefault="00057A64" w:rsidP="00EA738D">
      <w:r>
        <w:rPr>
          <w:noProof/>
          <w:lang w:eastAsia="nn-NO"/>
        </w:rPr>
        <w:drawing>
          <wp:inline distT="0" distB="0" distL="0" distR="0" wp14:anchorId="710F954F" wp14:editId="12B4FBFF">
            <wp:extent cx="4679950" cy="649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9950" cy="649493"/>
                    </a:xfrm>
                    <a:prstGeom prst="rect">
                      <a:avLst/>
                    </a:prstGeom>
                  </pic:spPr>
                </pic:pic>
              </a:graphicData>
            </a:graphic>
          </wp:inline>
        </w:drawing>
      </w:r>
    </w:p>
    <w:p w:rsidR="00647C0B" w:rsidRDefault="00647C0B" w:rsidP="00647C0B">
      <w:r>
        <w:t>Når ein trykkjer på denne fliken kjem det til syne eitt sett med nye verkty</w:t>
      </w:r>
    </w:p>
    <w:p w:rsidR="00647C0B" w:rsidRPr="00EA738D" w:rsidRDefault="00057A64" w:rsidP="00647C0B">
      <w:r>
        <w:rPr>
          <w:noProof/>
          <w:lang w:eastAsia="nn-NO"/>
        </w:rPr>
        <w:drawing>
          <wp:inline distT="0" distB="0" distL="0" distR="0" wp14:anchorId="3EE3B8DF" wp14:editId="1F505909">
            <wp:extent cx="4679950" cy="649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9950" cy="649493"/>
                    </a:xfrm>
                    <a:prstGeom prst="rect">
                      <a:avLst/>
                    </a:prstGeom>
                  </pic:spPr>
                </pic:pic>
              </a:graphicData>
            </a:graphic>
          </wp:inline>
        </w:drawing>
      </w:r>
    </w:p>
    <w:p w:rsidR="005E3739" w:rsidRDefault="005E3739" w:rsidP="005E3739">
      <w:pPr>
        <w:pStyle w:val="Heading2"/>
      </w:pPr>
      <w:r>
        <w:t>Konfigurer Adaptive</w:t>
      </w:r>
    </w:p>
    <w:p w:rsidR="00216511" w:rsidRDefault="00216511" w:rsidP="00216511">
      <w:r>
        <w:t>Denne funksjonen gjer det mogleg å konfigurere kva Adaptive 3.0-instans programtillegget skal arbeide mot.</w:t>
      </w:r>
    </w:p>
    <w:p w:rsidR="00200544" w:rsidRDefault="00200544" w:rsidP="00F91971">
      <w:r>
        <w:t xml:space="preserve">Når ein gyldig instans er konfigurert vert det </w:t>
      </w:r>
      <w:r w:rsidR="00216511">
        <w:t xml:space="preserve">lasta ned konfigurasjonsfiler frå denne som inneheld </w:t>
      </w:r>
      <w:r w:rsidR="00F91971">
        <w:t xml:space="preserve">mellom anna </w:t>
      </w:r>
      <w:r w:rsidR="00216511">
        <w:t xml:space="preserve">tilgjengelege måleeiningar, </w:t>
      </w:r>
      <w:r w:rsidR="00F91971">
        <w:t>definerte statistikkvariablar og</w:t>
      </w:r>
      <w:r w:rsidR="00216511">
        <w:t xml:space="preserve"> tilgjengelege datasett.</w:t>
      </w:r>
    </w:p>
    <w:p w:rsidR="00057A64" w:rsidRDefault="00057A64" w:rsidP="00F91971">
      <w:r>
        <w:rPr>
          <w:noProof/>
          <w:lang w:eastAsia="nn-NO"/>
        </w:rPr>
        <w:drawing>
          <wp:inline distT="0" distB="0" distL="0" distR="0" wp14:anchorId="3DDF263A" wp14:editId="34CA61E7">
            <wp:extent cx="285750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7500" cy="1657350"/>
                    </a:xfrm>
                    <a:prstGeom prst="rect">
                      <a:avLst/>
                    </a:prstGeom>
                  </pic:spPr>
                </pic:pic>
              </a:graphicData>
            </a:graphic>
          </wp:inline>
        </w:drawing>
      </w:r>
    </w:p>
    <w:p w:rsidR="004C3E47" w:rsidRDefault="004C3E47" w:rsidP="00F91971">
      <w:r>
        <w:lastRenderedPageBreak/>
        <w:t>Denne funksjonen er under implementering og vert ferdigstilt om kort tid.</w:t>
      </w:r>
    </w:p>
    <w:p w:rsidR="005E3739" w:rsidRDefault="005E3739" w:rsidP="005E3739">
      <w:pPr>
        <w:pStyle w:val="Heading2"/>
      </w:pPr>
      <w:r>
        <w:t>Last opp utval</w:t>
      </w:r>
    </w:p>
    <w:p w:rsidR="00EB6E0F" w:rsidRDefault="004A238D" w:rsidP="004A238D">
      <w:r>
        <w:t>Dette er den viktigaste funksjonen i programtillegget og gjer det mogleg å handsame eitt utval som er gjort i Excel og «bryte det om» slik at det kan lastast opp til Adaptive anten via Web Services aller via ei CSV-fil.</w:t>
      </w:r>
    </w:p>
    <w:p w:rsidR="005B5CA8" w:rsidRDefault="005B5CA8" w:rsidP="00480F15">
      <w:r>
        <w:t xml:space="preserve">Før ein trykkjer på denne knappen er det naudsynt gjere eitt utval i det gjeldande Excel-arket. Dette utvalet må vere større enn 1 x 1 </w:t>
      </w:r>
      <w:r w:rsidR="0090513E">
        <w:t>rekneark</w:t>
      </w:r>
      <w:r>
        <w:t>celle</w:t>
      </w:r>
      <w:r w:rsidR="00F71989">
        <w:t>. F</w:t>
      </w:r>
      <w:r>
        <w:t xml:space="preserve">yrste rad </w:t>
      </w:r>
      <w:r w:rsidRPr="00F71989">
        <w:rPr>
          <w:i/>
          <w:iCs/>
        </w:rPr>
        <w:t>eller</w:t>
      </w:r>
      <w:r>
        <w:t xml:space="preserve"> fyrste kolonne </w:t>
      </w:r>
      <w:r w:rsidRPr="00F71989">
        <w:rPr>
          <w:i/>
          <w:iCs/>
        </w:rPr>
        <w:t>må</w:t>
      </w:r>
      <w:r>
        <w:t xml:space="preserve"> innehalde namnet på statistikkvariabelen </w:t>
      </w:r>
      <w:r w:rsidR="00F71989">
        <w:t xml:space="preserve">- </w:t>
      </w:r>
      <w:r>
        <w:t>ve</w:t>
      </w:r>
      <w:r w:rsidR="00480F15">
        <w:t>rdiane kjem i påfølgjande rader/</w:t>
      </w:r>
      <w:r>
        <w:t>kolonner.</w:t>
      </w:r>
    </w:p>
    <w:p w:rsidR="00764826" w:rsidRDefault="00057A64" w:rsidP="00480F15">
      <w:r>
        <w:rPr>
          <w:noProof/>
          <w:lang w:eastAsia="nn-NO"/>
        </w:rPr>
        <w:drawing>
          <wp:inline distT="0" distB="0" distL="0" distR="0" wp14:anchorId="14D26E4B" wp14:editId="4F70A624">
            <wp:extent cx="4679950" cy="3386464"/>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9950" cy="3386464"/>
                    </a:xfrm>
                    <a:prstGeom prst="rect">
                      <a:avLst/>
                    </a:prstGeom>
                  </pic:spPr>
                </pic:pic>
              </a:graphicData>
            </a:graphic>
          </wp:inline>
        </w:drawing>
      </w:r>
    </w:p>
    <w:p w:rsidR="001547D0" w:rsidRDefault="001547D0" w:rsidP="001547D0">
      <w:r>
        <w:t>Når utvalet er gjort trykkjer ein på knappen «Last opp utval». Vindauget som er synt nedanfor vil då opne seg og gjere det mogleg å gjere innstillingar for korleis utvalet skal handsamast.</w:t>
      </w:r>
    </w:p>
    <w:p w:rsidR="00FB01A2" w:rsidRDefault="00FB01A2" w:rsidP="00306E70">
      <w:pPr>
        <w:pStyle w:val="Heading3"/>
      </w:pPr>
      <w:r>
        <w:t xml:space="preserve">Menyar og </w:t>
      </w:r>
      <w:r w:rsidR="00306E70">
        <w:t>ve</w:t>
      </w:r>
      <w:r w:rsidR="002A28D7">
        <w:t>rktyliner</w:t>
      </w:r>
    </w:p>
    <w:p w:rsidR="00057A64" w:rsidRDefault="00057A64" w:rsidP="00306E70">
      <w:r>
        <w:t>«Last opp tabell» dialogen inneheld ein tekst-meny heilt øvst som berre har ei oppføring - «Fil». Herifrå kan ein oppdaterte konfigurasjonen frå Adaptive – eller ein kan stenge dialogen utan å gjere endringar.</w:t>
      </w:r>
    </w:p>
    <w:p w:rsidR="00057A64" w:rsidRDefault="00057A64" w:rsidP="00057A64">
      <w:r>
        <w:lastRenderedPageBreak/>
        <w:t>Dernest kjem ei verktyline med knappar og kontrollar:</w:t>
      </w:r>
    </w:p>
    <w:p w:rsidR="00057A64" w:rsidRDefault="00057A64" w:rsidP="00057A64">
      <w:pPr>
        <w:pStyle w:val="ListParagraph"/>
        <w:numPr>
          <w:ilvl w:val="0"/>
          <w:numId w:val="8"/>
        </w:numPr>
      </w:pPr>
      <w:r>
        <w:t>Prøv innstillingar</w:t>
      </w:r>
    </w:p>
    <w:p w:rsidR="00057A64" w:rsidRDefault="00057A64" w:rsidP="00057A64">
      <w:pPr>
        <w:pStyle w:val="ListParagraph"/>
        <w:numPr>
          <w:ilvl w:val="0"/>
          <w:numId w:val="8"/>
        </w:numPr>
      </w:pPr>
      <w:r>
        <w:t>Lagre som CSV</w:t>
      </w:r>
    </w:p>
    <w:p w:rsidR="00057A64" w:rsidRDefault="00057A64" w:rsidP="00057A64">
      <w:pPr>
        <w:pStyle w:val="ListParagraph"/>
        <w:numPr>
          <w:ilvl w:val="0"/>
          <w:numId w:val="8"/>
        </w:numPr>
      </w:pPr>
      <w:r>
        <w:t>Vel eksisterande datasett … Last opp til Adaptive</w:t>
      </w:r>
    </w:p>
    <w:p w:rsidR="00057A64" w:rsidRDefault="00057A64" w:rsidP="00057A64">
      <w:pPr>
        <w:pStyle w:val="ListParagraph"/>
        <w:numPr>
          <w:ilvl w:val="0"/>
          <w:numId w:val="8"/>
        </w:numPr>
      </w:pPr>
      <w:r>
        <w:t>Ny statistikkvariabel</w:t>
      </w:r>
    </w:p>
    <w:p w:rsidR="001547D0" w:rsidRDefault="00057A64" w:rsidP="00480F15">
      <w:r>
        <w:rPr>
          <w:noProof/>
          <w:lang w:eastAsia="nn-NO"/>
        </w:rPr>
        <w:drawing>
          <wp:inline distT="0" distB="0" distL="0" distR="0" wp14:anchorId="1EE86D24" wp14:editId="53D8FC9D">
            <wp:extent cx="4679950" cy="331846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79950" cy="3318465"/>
                    </a:xfrm>
                    <a:prstGeom prst="rect">
                      <a:avLst/>
                    </a:prstGeom>
                  </pic:spPr>
                </pic:pic>
              </a:graphicData>
            </a:graphic>
          </wp:inline>
        </w:drawing>
      </w:r>
    </w:p>
    <w:p w:rsidR="00FB01A2" w:rsidRDefault="00FB01A2" w:rsidP="00FB01A2">
      <w:pPr>
        <w:pStyle w:val="Heading3"/>
      </w:pPr>
      <w:r>
        <w:t>Korleis data er organiserte</w:t>
      </w:r>
    </w:p>
    <w:p w:rsidR="00057A64" w:rsidRDefault="00057A64" w:rsidP="00995B70">
      <w:r>
        <w:t xml:space="preserve">Det fyrste som må gjerast når denne dialogen er starta er å velje korleis data i utvalet er organiserte, t.d. om fyrste rad inneheld </w:t>
      </w:r>
      <w:r w:rsidR="00995B70">
        <w:t>datering og fyrste kolonne inneheld statistikkvariablar slik som i eksempelet ovanfor.</w:t>
      </w:r>
    </w:p>
    <w:p w:rsidR="00995B70" w:rsidRDefault="00995B70" w:rsidP="00995B70">
      <w:r>
        <w:t>Statistisk informasjon er oftast fleir-dimensjonell; verdien representerar ei måling innan ein bestemt statistikkvariabel som er gyldig for ei bestemt tid (datering) og ein bestemt stad (krinsar). Det er såleis vanleg at data i ei 2d-matrise uttrykkjer statistikkvariablar i ein dimensjon og anten tid eller krinsar i den andre.</w:t>
      </w:r>
    </w:p>
    <w:p w:rsidR="00995B70" w:rsidRDefault="00995B70" w:rsidP="00995B70">
      <w:r>
        <w:t>I dette programtillegget er det teke høgde for inntil fire dimensjonar i kolonner og fire dimensjonar i rader. Dei tilgjengelege dimensjonane ein kan velje mellom er:</w:t>
      </w:r>
    </w:p>
    <w:p w:rsidR="00995B70" w:rsidRDefault="00995B70" w:rsidP="00995B70">
      <w:pPr>
        <w:pStyle w:val="ListParagraph"/>
        <w:numPr>
          <w:ilvl w:val="0"/>
          <w:numId w:val="8"/>
        </w:numPr>
      </w:pPr>
      <w:r>
        <w:t>Datering</w:t>
      </w:r>
    </w:p>
    <w:p w:rsidR="00995B70" w:rsidRDefault="00995B70" w:rsidP="00995B70">
      <w:pPr>
        <w:pStyle w:val="ListParagraph"/>
        <w:numPr>
          <w:ilvl w:val="0"/>
          <w:numId w:val="8"/>
        </w:numPr>
      </w:pPr>
      <w:r>
        <w:t>Grupper/regionar</w:t>
      </w:r>
    </w:p>
    <w:p w:rsidR="00995B70" w:rsidRDefault="00995B70" w:rsidP="00995B70">
      <w:pPr>
        <w:pStyle w:val="ListParagraph"/>
        <w:numPr>
          <w:ilvl w:val="0"/>
          <w:numId w:val="8"/>
        </w:numPr>
      </w:pPr>
      <w:r>
        <w:lastRenderedPageBreak/>
        <w:t>Krins IDar</w:t>
      </w:r>
    </w:p>
    <w:p w:rsidR="00995B70" w:rsidRDefault="00995B70" w:rsidP="00995B70">
      <w:pPr>
        <w:pStyle w:val="ListParagraph"/>
        <w:numPr>
          <w:ilvl w:val="0"/>
          <w:numId w:val="8"/>
        </w:numPr>
      </w:pPr>
      <w:r>
        <w:t>Krinsnamn</w:t>
      </w:r>
    </w:p>
    <w:p w:rsidR="00995B70" w:rsidRDefault="00995B70" w:rsidP="00995B70">
      <w:pPr>
        <w:pStyle w:val="ListParagraph"/>
        <w:numPr>
          <w:ilvl w:val="0"/>
          <w:numId w:val="8"/>
        </w:numPr>
      </w:pPr>
      <w:r>
        <w:t>Statistikkvariablar</w:t>
      </w:r>
    </w:p>
    <w:p w:rsidR="00995B70" w:rsidRDefault="00995B70" w:rsidP="00780C4B">
      <w:r>
        <w:t xml:space="preserve">I tillegg er det mogleg å velje «Verdiar» eller «Ignorer». Når matrisa til dømes berre har ei overskriftsrad og ei overskriftskolonne står </w:t>
      </w:r>
      <w:r w:rsidR="00EA1821">
        <w:t xml:space="preserve">dei øvrige tre kolonnene </w:t>
      </w:r>
      <w:r>
        <w:t>oppførte som «Verdiar».</w:t>
      </w:r>
      <w:r w:rsidR="00472E98">
        <w:t xml:space="preserve"> Dersom matrisa har ei rad eller kolonne som ikkje skal vere med i det endelege datasettet kan «Ignorer» nyttast.</w:t>
      </w:r>
    </w:p>
    <w:p w:rsidR="00995B70" w:rsidRDefault="00995B70" w:rsidP="005C3A65">
      <w:r>
        <w:t xml:space="preserve">Før ein har valt ei kolonne som inneheld statistikkvariablar er det </w:t>
      </w:r>
      <w:r w:rsidR="005C3A65">
        <w:t xml:space="preserve">verken </w:t>
      </w:r>
      <w:r>
        <w:t xml:space="preserve">mogleg å laste opp eller </w:t>
      </w:r>
      <w:r w:rsidR="005C3A65">
        <w:t>å lagre handsama data</w:t>
      </w:r>
      <w:r>
        <w:t>.</w:t>
      </w:r>
    </w:p>
    <w:p w:rsidR="007F57F0" w:rsidRDefault="007F57F0" w:rsidP="007F57F0">
      <w:pPr>
        <w:pStyle w:val="Heading3"/>
      </w:pPr>
      <w:r>
        <w:t>Førehandsvisning av utval</w:t>
      </w:r>
    </w:p>
    <w:p w:rsidR="00DB0F7F" w:rsidRPr="00DB0F7F" w:rsidRDefault="00DB0F7F" w:rsidP="00DB0F7F">
      <w:r>
        <w:rPr>
          <w:noProof/>
          <w:lang w:eastAsia="nn-NO"/>
        </w:rPr>
        <w:drawing>
          <wp:inline distT="0" distB="0" distL="0" distR="0" wp14:anchorId="171B951F" wp14:editId="2F23C55C">
            <wp:extent cx="4679950" cy="1400485"/>
            <wp:effectExtent l="0" t="0" r="635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9950" cy="1400485"/>
                    </a:xfrm>
                    <a:prstGeom prst="rect">
                      <a:avLst/>
                    </a:prstGeom>
                  </pic:spPr>
                </pic:pic>
              </a:graphicData>
            </a:graphic>
          </wp:inline>
        </w:drawing>
      </w:r>
    </w:p>
    <w:p w:rsidR="00057A64" w:rsidRDefault="00770411" w:rsidP="00DB0F7F">
      <w:r>
        <w:t xml:space="preserve">Til hjelp medan ein gjer dei naudsynte innstillingane under «Korleis data er organiserte» er det gjeldande utvalet synt som ein tabell under arkfana «Førehandsvisning av utval» nedst på sida. Her er rader og kolonner nummererte slik at det skal vere lett å sjå kva innhald som høyrer </w:t>
      </w:r>
      <w:r w:rsidR="00DB0F7F">
        <w:t>heime i kolonne 1-4 og rad 1-4.</w:t>
      </w:r>
    </w:p>
    <w:p w:rsidR="00FB01A2" w:rsidRDefault="00DE2ADF" w:rsidP="00FB01A2">
      <w:pPr>
        <w:pStyle w:val="Heading3"/>
      </w:pPr>
      <w:r>
        <w:t>Innstillingar for statistikkvariablar</w:t>
      </w:r>
    </w:p>
    <w:p w:rsidR="00DB0F7F" w:rsidRPr="00DB0F7F" w:rsidRDefault="00DB0F7F" w:rsidP="00DB0F7F">
      <w:r>
        <w:rPr>
          <w:noProof/>
          <w:lang w:eastAsia="nn-NO"/>
        </w:rPr>
        <w:drawing>
          <wp:inline distT="0" distB="0" distL="0" distR="0" wp14:anchorId="3DA726AE" wp14:editId="669DAB0F">
            <wp:extent cx="4679950" cy="1400485"/>
            <wp:effectExtent l="0" t="0" r="635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9950" cy="1400485"/>
                    </a:xfrm>
                    <a:prstGeom prst="rect">
                      <a:avLst/>
                    </a:prstGeom>
                  </pic:spPr>
                </pic:pic>
              </a:graphicData>
            </a:graphic>
          </wp:inline>
        </w:drawing>
      </w:r>
    </w:p>
    <w:p w:rsidR="00770411" w:rsidRDefault="00770411" w:rsidP="00770411">
      <w:r>
        <w:t xml:space="preserve">Når ein har valt «Statistikkvariablar» i anten ei rad eller kolonne som synt ovanfor vert arkfana «Innstillingar for statistikkvariablar» aktivert nedst på skjermen. Her vert alle </w:t>
      </w:r>
      <w:r>
        <w:lastRenderedPageBreak/>
        <w:t>statistikkvariablane lista opp i feltet «Tittel» og det er mogleg (men ikkje obligatorisk) å velje ein formell statistikkvariabeldefinisjon i feltet «Statistikkvariabeltype».</w:t>
      </w:r>
    </w:p>
    <w:p w:rsidR="00770411" w:rsidRDefault="00770411" w:rsidP="00770411">
      <w:r>
        <w:t>Det som må veljast er «Måleeining». Det er naudsynt å vite kva som er målt i variabelen slik at det er mogleg å samanlikne data over tid sjølv om dei måtte vere lasta opp i ulike datasett på ulike tidspunkt.</w:t>
      </w:r>
    </w:p>
    <w:p w:rsidR="00212C7E" w:rsidRDefault="00212C7E" w:rsidP="00212C7E">
      <w:r>
        <w:t>Det er også mogleg å fylle inn år, kvartal, månad og dag i denne matrisa – men desse tidsverdiane vil ikkje bli bli nytta dersom «Datering» er valt som innhald i anten rader eller kolonner.</w:t>
      </w:r>
    </w:p>
    <w:p w:rsidR="00B66217" w:rsidRDefault="006F0C6A" w:rsidP="00DE2ADF">
      <w:r>
        <w:t xml:space="preserve">«Innstillingar for statistikkvariablar» </w:t>
      </w:r>
      <w:r w:rsidR="00DE2ADF">
        <w:t xml:space="preserve">har si eiga verktyline der det er ein funksjon </w:t>
      </w:r>
      <w:r w:rsidR="00B66217">
        <w:t xml:space="preserve">som </w:t>
      </w:r>
      <w:r>
        <w:t>det er viktig å kjenne til</w:t>
      </w:r>
      <w:r w:rsidR="009432EC">
        <w:t xml:space="preserve"> for å bruke programtillegget effektivt</w:t>
      </w:r>
    </w:p>
    <w:p w:rsidR="00DB0F7F" w:rsidRDefault="00DB0F7F" w:rsidP="00DB0F7F">
      <w:pPr>
        <w:pStyle w:val="ListParagraph"/>
        <w:numPr>
          <w:ilvl w:val="0"/>
          <w:numId w:val="8"/>
        </w:numPr>
      </w:pPr>
      <w:r>
        <w:t>«Kopier fyrste variabeltype til alle» - kopierar den variabeltypen som er valt for fyrste statistikkvariabelen til alle radene.</w:t>
      </w:r>
    </w:p>
    <w:p w:rsidR="00DB0F7F" w:rsidRDefault="00DB0F7F" w:rsidP="00B66217">
      <w:pPr>
        <w:pStyle w:val="ListParagraph"/>
        <w:numPr>
          <w:ilvl w:val="0"/>
          <w:numId w:val="8"/>
        </w:numPr>
      </w:pPr>
      <w:r>
        <w:t>«Kopier fyrste måleeining til alle»</w:t>
      </w:r>
      <w:r w:rsidR="001B1306">
        <w:t xml:space="preserve"> - som over, kopierar den måleeininga som er valt for fyrste statistikkvariabelen til alle radene.</w:t>
      </w:r>
    </w:p>
    <w:p w:rsidR="00B66217" w:rsidRDefault="00B66217" w:rsidP="004B59D4">
      <w:pPr>
        <w:pStyle w:val="ListParagraph"/>
        <w:numPr>
          <w:ilvl w:val="0"/>
          <w:numId w:val="8"/>
        </w:numPr>
      </w:pPr>
      <w:r>
        <w:t>«Kopier fyrst</w:t>
      </w:r>
      <w:r w:rsidR="00DB0F7F">
        <w:t xml:space="preserve">e rad til alle»  - </w:t>
      </w:r>
      <w:r w:rsidR="001B1306">
        <w:t xml:space="preserve">som over, kopierar den </w:t>
      </w:r>
      <w:r w:rsidR="001B1306">
        <w:t xml:space="preserve">alle verdiar </w:t>
      </w:r>
      <w:r w:rsidR="001B1306">
        <w:t>som er valt for fyrste statistikkvariabelen til alle radene.</w:t>
      </w:r>
      <w:r w:rsidR="004B59D4">
        <w:t xml:space="preserve"> Bruk denne med varsemd dersom du arbeider med store tabellar ettersom det er irriterande å misse alle innstillingane.</w:t>
      </w:r>
    </w:p>
    <w:p w:rsidR="00DB0F7F" w:rsidRDefault="00DB0F7F" w:rsidP="0027492D">
      <w:pPr>
        <w:ind w:left="360"/>
      </w:pPr>
      <w:r>
        <w:t xml:space="preserve">Det kan vere verd å merkje at det </w:t>
      </w:r>
      <w:r w:rsidRPr="00DB0F7F">
        <w:rPr>
          <w:i/>
          <w:iCs/>
        </w:rPr>
        <w:t>ikkje</w:t>
      </w:r>
      <w:r>
        <w:t xml:space="preserve"> er tilstrekkjeleg å </w:t>
      </w:r>
      <w:r w:rsidR="00647FBB">
        <w:t xml:space="preserve">berre </w:t>
      </w:r>
      <w:r>
        <w:t xml:space="preserve">velje ein verdi frå nedtrekksmenyane – ein </w:t>
      </w:r>
      <w:r w:rsidRPr="00DB0F7F">
        <w:rPr>
          <w:i/>
          <w:iCs/>
        </w:rPr>
        <w:t>må også stadfeste</w:t>
      </w:r>
      <w:r>
        <w:t xml:space="preserve"> </w:t>
      </w:r>
      <w:r w:rsidR="00647FBB">
        <w:t xml:space="preserve">dette valet </w:t>
      </w:r>
      <w:r>
        <w:t xml:space="preserve">ved å </w:t>
      </w:r>
      <w:r w:rsidR="00D40F3C">
        <w:t>flytte fokus</w:t>
      </w:r>
      <w:r>
        <w:t xml:space="preserve"> til eitt anna felt anten ved å trykkje «tab» eller ved å plassere muspeikaren i eitt anna felt og aktivere dette.</w:t>
      </w:r>
    </w:p>
    <w:p w:rsidR="00DE2ADF" w:rsidRDefault="00DE2ADF" w:rsidP="00DE2ADF">
      <w:pPr>
        <w:pStyle w:val="Heading3"/>
      </w:pPr>
      <w:r>
        <w:t>Manuell datering</w:t>
      </w:r>
    </w:p>
    <w:p w:rsidR="00B66217" w:rsidRDefault="00B66217" w:rsidP="00A44062">
      <w:r>
        <w:t xml:space="preserve">Innstillingar for «Manuell datering» vert aktiverte dersom «Statistikkvariablar» </w:t>
      </w:r>
      <w:r w:rsidRPr="00B66217">
        <w:rPr>
          <w:i/>
          <w:iCs/>
        </w:rPr>
        <w:t xml:space="preserve">er </w:t>
      </w:r>
      <w:r w:rsidRPr="00B66217">
        <w:t>valde</w:t>
      </w:r>
      <w:r>
        <w:t xml:space="preserve"> som innhaldstype i ei rad/kolonne samstundes som «Datering» </w:t>
      </w:r>
      <w:r w:rsidRPr="00B66217">
        <w:rPr>
          <w:i/>
          <w:iCs/>
        </w:rPr>
        <w:t>ikkje</w:t>
      </w:r>
      <w:r>
        <w:t xml:space="preserve"> er </w:t>
      </w:r>
      <w:r w:rsidR="00C95644">
        <w:t>det</w:t>
      </w:r>
      <w:r>
        <w:t>.</w:t>
      </w:r>
      <w:r w:rsidR="006F0C6A">
        <w:t xml:space="preserve"> Her kan ein skrive inn ei datering som vil bli kopiert til alle statistikkvariablar. Til skilnad frå førre funksjonen er det her berre datering som vert kopiert. Verdiar som er valde under felta «Statistikkvariabel» og «Måleeining» vert ikkje påverka av denne funksjonen.</w:t>
      </w:r>
    </w:p>
    <w:p w:rsidR="00FB01A2" w:rsidRDefault="00FB01A2" w:rsidP="00FB01A2">
      <w:pPr>
        <w:pStyle w:val="Heading3"/>
      </w:pPr>
      <w:r>
        <w:t>Datoformat for autodatering</w:t>
      </w:r>
    </w:p>
    <w:p w:rsidR="00FB01A2" w:rsidRDefault="00F70658" w:rsidP="00A44062">
      <w:r>
        <w:t xml:space="preserve">Dersom «Datering» er valt som innhaldstype i ei rad eller kolonne så må det også fastsetjast kva for at dateringa føreligg i. Dette gjerast i innstillingsgruppa «Datoformat </w:t>
      </w:r>
      <w:r>
        <w:lastRenderedPageBreak/>
        <w:t>for autodatering» oppe i midten av dialogvindauget. Førebels er programtillegget konfigurert for å støtte datoar formatterte som tekst i Excel (</w:t>
      </w:r>
      <w:r w:rsidRPr="00F70658">
        <w:rPr>
          <w:i/>
          <w:iCs/>
        </w:rPr>
        <w:t>ikkje</w:t>
      </w:r>
      <w:r>
        <w:rPr>
          <w:i/>
          <w:iCs/>
        </w:rPr>
        <w:t xml:space="preserve"> data </w:t>
      </w:r>
      <w:r w:rsidRPr="00F70658">
        <w:rPr>
          <w:i/>
          <w:iCs/>
        </w:rPr>
        <w:t xml:space="preserve">formatterte som </w:t>
      </w:r>
      <w:r>
        <w:rPr>
          <w:i/>
          <w:iCs/>
        </w:rPr>
        <w:t>tidsverdiar</w:t>
      </w:r>
      <w:r>
        <w:t xml:space="preserve">). </w:t>
      </w:r>
      <w:r w:rsidR="00FB01A2">
        <w:t>Det er støtte for følgjande tre datoformat:</w:t>
      </w:r>
    </w:p>
    <w:p w:rsidR="00FB01A2" w:rsidRDefault="00A44062" w:rsidP="00FB01A2">
      <w:pPr>
        <w:pStyle w:val="ListParagraph"/>
        <w:numPr>
          <w:ilvl w:val="0"/>
          <w:numId w:val="8"/>
        </w:numPr>
      </w:pPr>
      <w:r>
        <w:t>«åååå» Årstal uttrykt som fire siffer</w:t>
      </w:r>
    </w:p>
    <w:p w:rsidR="00A44062" w:rsidRDefault="00A44062" w:rsidP="00A44062">
      <w:pPr>
        <w:pStyle w:val="ListParagraph"/>
        <w:numPr>
          <w:ilvl w:val="0"/>
          <w:numId w:val="8"/>
        </w:numPr>
      </w:pPr>
      <w:r>
        <w:t>«mm.åååå» Månad uttrykt som to siffer, «.» punktum som skilleteikn, årstal uttrykt som fire siffer.</w:t>
      </w:r>
    </w:p>
    <w:p w:rsidR="00A44062" w:rsidRDefault="00A44062" w:rsidP="00A44062">
      <w:pPr>
        <w:pStyle w:val="ListParagraph"/>
        <w:numPr>
          <w:ilvl w:val="0"/>
          <w:numId w:val="8"/>
        </w:numPr>
      </w:pPr>
      <w:r>
        <w:t>«dd.mm.åååå» Dag uttrykkt som to siffer, «.» punktum som skilleteikn, månad uttrykt som to siffer, «.» punktum som skilleteikn, årstal uttrykt som fire siffer</w:t>
      </w:r>
    </w:p>
    <w:p w:rsidR="00A44062" w:rsidRDefault="00A44062" w:rsidP="00A44062">
      <w:r>
        <w:t>I Excel må ei celle som inneheld eitt av dei to siste formata innehalde verdiar som «’01.2008» eller «’01.01.2008». Merk at den innleiande enkeltapostrofen «’» som fortel Excel at dette er eitt tekstfelt – ikkje ein Excel-dato. Programtillegget er ikkje i stand til å tolke ein Excel-dato.</w:t>
      </w:r>
    </w:p>
    <w:p w:rsidR="00057A64" w:rsidRDefault="00057A64" w:rsidP="00480F15">
      <w:r>
        <w:rPr>
          <w:noProof/>
          <w:lang w:eastAsia="nn-NO"/>
        </w:rPr>
        <w:drawing>
          <wp:inline distT="0" distB="0" distL="0" distR="0" wp14:anchorId="10B6EC1E" wp14:editId="3E0925E4">
            <wp:extent cx="4679950" cy="331846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79950" cy="3318465"/>
                    </a:xfrm>
                    <a:prstGeom prst="rect">
                      <a:avLst/>
                    </a:prstGeom>
                  </pic:spPr>
                </pic:pic>
              </a:graphicData>
            </a:graphic>
          </wp:inline>
        </w:drawing>
      </w:r>
    </w:p>
    <w:p w:rsidR="00F55756" w:rsidRDefault="00F55756" w:rsidP="00A44062">
      <w:pPr>
        <w:pStyle w:val="Heading3"/>
      </w:pPr>
      <w:r>
        <w:t>Manuell stadfesting</w:t>
      </w:r>
    </w:p>
    <w:p w:rsidR="00F55756" w:rsidRDefault="00F55756" w:rsidP="00F55756">
      <w:r>
        <w:t>Mykje som for «Manuell datering» finst det ei innstillingsgruppe for «Manuell stadfesting». Denne vert aktivert når det er valt at anten ei rad eller kolonne inneheld statistikkvariablar stamstundes som det ikkje er valt «Krins IDar».</w:t>
      </w:r>
    </w:p>
    <w:p w:rsidR="00697A80" w:rsidRPr="00F55756" w:rsidRDefault="00697A80" w:rsidP="000F163A">
      <w:r>
        <w:t xml:space="preserve">For datasett som ikkje inneheld stadfestingsinformasjon – men som likevel naturleg nok gjeld for eitt område/ein stad går det her an å manuelt fylle inn informasjon om </w:t>
      </w:r>
      <w:r>
        <w:lastRenderedPageBreak/>
        <w:t xml:space="preserve">krins ID, krinsnamn, gruppe/region som krinsen høyrer heime i </w:t>
      </w:r>
      <w:r w:rsidR="000F163A">
        <w:t>her</w:t>
      </w:r>
      <w:r>
        <w:t>.</w:t>
      </w:r>
      <w:r w:rsidR="000F163A">
        <w:t xml:space="preserve"> Denne informasjonen vil bli nytta til å populere statistikkvariablane med stadfestingsinformasjon.</w:t>
      </w:r>
    </w:p>
    <w:p w:rsidR="00A44062" w:rsidRDefault="00A44062" w:rsidP="00A44062">
      <w:pPr>
        <w:pStyle w:val="Heading3"/>
      </w:pPr>
      <w:r>
        <w:t>Logg/meldingar</w:t>
      </w:r>
    </w:p>
    <w:p w:rsidR="00F55756" w:rsidRDefault="00F55756" w:rsidP="00AE39AE">
      <w:r>
        <w:t xml:space="preserve">Kvar gong det vert gjort ei endring i innstillingane for </w:t>
      </w:r>
      <w:r w:rsidR="00AE39AE">
        <w:t>«Korleis data er organiserte». «Datoformat for autodatering», «Manuell datering» eller «Manuell stadfesting» vil programtillegget freiste å behandle det utvalet med dei gjeldande innstillingane. Resultatet av dette vil bli synleg under arkfana «Logg/meldingar» nedst i dialogvindauget.</w:t>
      </w:r>
    </w:p>
    <w:p w:rsidR="00AE39AE" w:rsidRDefault="00AE39AE" w:rsidP="00AE39AE">
      <w:r>
        <w:t>Her kan du finne informasjon som er til nytte når du skal freiste å finne dei rette innstillingane.  Til dømes vil innstillingane ovanfor fortelje deg at:</w:t>
      </w:r>
    </w:p>
    <w:p w:rsidR="00AE39AE" w:rsidRDefault="00AE39AE" w:rsidP="00AE39AE">
      <w:pPr>
        <w:pStyle w:val="ListParagraph"/>
        <w:numPr>
          <w:ilvl w:val="0"/>
          <w:numId w:val="9"/>
        </w:numPr>
      </w:pPr>
      <w:r>
        <w:t>Merknad: Kan ikkje lese eigenskapen 'Statistikkvariabeltype' frå arkfana 'Innstillingar for statistikkvariablar', nyttar variabelnamnet frå reknearket. (84 tilfelle)</w:t>
      </w:r>
    </w:p>
    <w:p w:rsidR="00AE39AE" w:rsidRDefault="00AE39AE" w:rsidP="00AE39AE">
      <w:pPr>
        <w:pStyle w:val="ListParagraph"/>
        <w:numPr>
          <w:ilvl w:val="0"/>
          <w:numId w:val="9"/>
        </w:numPr>
      </w:pPr>
      <w:r>
        <w:t>Feil: Kan ikkje lese eigenskapen 'Måleeining' under arkfana 'Innstillingar for Statistikkvariablar' (84 tilfelle)</w:t>
      </w:r>
    </w:p>
    <w:p w:rsidR="00AE39AE" w:rsidRDefault="00AE39AE" w:rsidP="00AE39AE">
      <w:pPr>
        <w:pStyle w:val="ListParagraph"/>
        <w:numPr>
          <w:ilvl w:val="0"/>
          <w:numId w:val="9"/>
        </w:numPr>
      </w:pPr>
      <w:r>
        <w:t>Feil: Kan ikkje lese dato frå feltverdiar. (84 tilfelle)</w:t>
      </w:r>
    </w:p>
    <w:p w:rsidR="00AE39AE" w:rsidRDefault="00AE39AE" w:rsidP="00AE39AE">
      <w:r>
        <w:t>Talet i parantes etter meldinga fortel kor mange verdiar feilen eller merknaden gjeld. Merknader har ingen konsekvens for opplasting/lagring av data – feil må/bør rettast dersom ein ynskjer å få med seg alle dimensjonane i datagrunnlaget.</w:t>
      </w:r>
    </w:p>
    <w:p w:rsidR="00AE39AE" w:rsidRDefault="00AE39AE" w:rsidP="00AE39AE">
      <w:pPr>
        <w:pStyle w:val="Heading3"/>
      </w:pPr>
      <w:r>
        <w:t>Prøv innstillingar</w:t>
      </w:r>
    </w:p>
    <w:p w:rsidR="00AE39AE" w:rsidRDefault="00AE39AE" w:rsidP="00AE39AE">
      <w:r>
        <w:t>Når du er nøgd med innstillingane dine kan du trykkje på knappen «Prøv innstillingar» på verktylina øvst i dialogvindauget. Programtillegget vil då handsame utvalet med dei gjeldande innstillingane og omsetje dei til eitt CSV-format som vert skrive ut under arkfana «Logg/meldingar».</w:t>
      </w:r>
    </w:p>
    <w:p w:rsidR="00AE39AE" w:rsidRDefault="00AE39AE" w:rsidP="00AE39AE">
      <w:r>
        <w:t>Her kan du inspisere om fila ser ut slik du hade tenkt deg – eller om det er naudsynt å gjere endringar før lagring/opplasting.</w:t>
      </w:r>
    </w:p>
    <w:p w:rsidR="00266918" w:rsidRDefault="00266918" w:rsidP="00266918">
      <w:pPr>
        <w:pStyle w:val="Heading3"/>
      </w:pPr>
      <w:r>
        <w:lastRenderedPageBreak/>
        <w:t>Lagre som CSV</w:t>
      </w:r>
    </w:p>
    <w:p w:rsidR="00F97AC9" w:rsidRPr="00F97AC9" w:rsidRDefault="00F97AC9" w:rsidP="00F97AC9">
      <w:r>
        <w:t>Når du har prøvd innstillingane og ser at dataene kjem ut rett kan du lagre dei som ei CSV-fil som du så kan laste opp ved hjelp av nettlesaren. Denne funksjonen er nyttig i tilfelle då ein ikkje har tilgong til Internett men vil førebu tabellar for opplasting.</w:t>
      </w:r>
    </w:p>
    <w:p w:rsidR="00266918" w:rsidRDefault="00266918" w:rsidP="00266918">
      <w:pPr>
        <w:pStyle w:val="Heading3"/>
      </w:pPr>
      <w:r>
        <w:t>Velje datasett og laste opp til Adaptive</w:t>
      </w:r>
    </w:p>
    <w:p w:rsidR="00F97AC9" w:rsidRPr="00F97AC9" w:rsidRDefault="00EA7315" w:rsidP="00EA7315">
      <w:r>
        <w:t>Denne funksjonen er u</w:t>
      </w:r>
      <w:r w:rsidR="00F97AC9">
        <w:t>nder implementering</w:t>
      </w:r>
      <w:r>
        <w:t xml:space="preserve"> og vil bli dokumentert snarleg</w:t>
      </w:r>
    </w:p>
    <w:p w:rsidR="00F97AC9" w:rsidRDefault="00F97AC9" w:rsidP="00F97AC9">
      <w:pPr>
        <w:pStyle w:val="Heading3"/>
      </w:pPr>
      <w:r>
        <w:t>Opprette ny statistikkvariabel</w:t>
      </w:r>
    </w:p>
    <w:p w:rsidR="003B7EC7" w:rsidRPr="00F97AC9" w:rsidRDefault="003B7EC7" w:rsidP="003B7EC7">
      <w:r>
        <w:t>Denne funksjonen er under implementering og vil bli dokumentert snarleg</w:t>
      </w:r>
    </w:p>
    <w:p w:rsidR="005E3739" w:rsidRDefault="005E3739" w:rsidP="005E3739">
      <w:pPr>
        <w:pStyle w:val="Heading2"/>
      </w:pPr>
      <w:r>
        <w:t>Hjelp til opplasting</w:t>
      </w:r>
    </w:p>
    <w:p w:rsidR="005608DC" w:rsidRPr="005608DC" w:rsidRDefault="005608DC" w:rsidP="005608DC">
      <w:r>
        <w:t>Denne knappen opnar denne hjelpefila som eitt PDF-dokument</w:t>
      </w:r>
    </w:p>
    <w:p w:rsidR="005E3739" w:rsidRDefault="005E3739" w:rsidP="005E3739">
      <w:pPr>
        <w:pStyle w:val="Heading2"/>
      </w:pPr>
      <w:r>
        <w:t>Om Adaptive Excel Add</w:t>
      </w:r>
      <w:r w:rsidR="00B77026">
        <w:t>-in</w:t>
      </w:r>
    </w:p>
    <w:p w:rsidR="002F1AE8" w:rsidRPr="002F1AE8" w:rsidRDefault="002F1AE8" w:rsidP="002F1AE8">
      <w:r>
        <w:t xml:space="preserve">Syner versjonsnummer og informasjon om den gjeldande versjonen av </w:t>
      </w:r>
      <w:r w:rsidR="00B169A1">
        <w:t>opplastingsmodulen.</w:t>
      </w:r>
    </w:p>
    <w:p w:rsidR="00211108" w:rsidRDefault="00211108" w:rsidP="00BB3A6A">
      <w:pPr>
        <w:pStyle w:val="Heading1"/>
      </w:pPr>
      <w:bookmarkStart w:id="3" w:name="_Toc381995795"/>
      <w:r>
        <w:lastRenderedPageBreak/>
        <w:t>Eksempel</w:t>
      </w:r>
      <w:bookmarkEnd w:id="3"/>
      <w:r w:rsidR="00656974">
        <w:t xml:space="preserve"> </w:t>
      </w:r>
      <w:r w:rsidR="00BB3A6A">
        <w:t>for å kome igong</w:t>
      </w:r>
    </w:p>
    <w:p w:rsidR="005E3739" w:rsidRPr="005E3739" w:rsidRDefault="008B5B71" w:rsidP="005E3739">
      <w:r>
        <w:t>Denne seksjonen av brukarrettleiinga inneheld eksempel på korleis programtillegget kan nyttast til å laste opp vanlege tabelltypar til statistikkløysinga.</w:t>
      </w:r>
    </w:p>
    <w:p w:rsidR="00EF4D8A" w:rsidRDefault="00EF4D8A" w:rsidP="00EF4D8A">
      <w:pPr>
        <w:pStyle w:val="Heading2"/>
      </w:pPr>
      <w:r>
        <w:t>Tabell med berre statisikkvariablar og verdiar</w:t>
      </w:r>
    </w:p>
    <w:p w:rsidR="00EF4D8A" w:rsidRDefault="00EF4D8A" w:rsidP="00EF4D8A">
      <w:r>
        <w:t>Det fyrste eksempelet tek utgangspunkt i den enklast tenkjelege forma for tabell. Denne inneheld berre to kolonner der den eine inneheld statistikkvariablar og den andre verdiar.</w:t>
      </w:r>
    </w:p>
    <w:p w:rsidR="00EF4D8A" w:rsidRDefault="00EF4D8A" w:rsidP="00EF4D8A">
      <w:r>
        <w:t>Utvalet må vere frå A3:B4. Vel så Adaptive 3.0-fliken frå Excel-verktylina og klikk «Last opp utval».</w:t>
      </w:r>
    </w:p>
    <w:p w:rsidR="00EF4D8A" w:rsidRDefault="00EF4D8A" w:rsidP="00EF4D8A">
      <w:r>
        <w:rPr>
          <w:noProof/>
          <w:lang w:eastAsia="nn-NO"/>
        </w:rPr>
        <w:drawing>
          <wp:inline distT="0" distB="0" distL="0" distR="0" wp14:anchorId="099B3696" wp14:editId="2289DC28">
            <wp:extent cx="2044800" cy="691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44800" cy="691200"/>
                    </a:xfrm>
                    <a:prstGeom prst="rect">
                      <a:avLst/>
                    </a:prstGeom>
                  </pic:spPr>
                </pic:pic>
              </a:graphicData>
            </a:graphic>
          </wp:inline>
        </w:drawing>
      </w:r>
    </w:p>
    <w:p w:rsidR="00EF4D8A" w:rsidRDefault="00EF4D8A" w:rsidP="00EF4D8A">
      <w:pPr>
        <w:pStyle w:val="Heading3"/>
      </w:pPr>
      <w:r>
        <w:t>Innstillingar</w:t>
      </w:r>
    </w:p>
    <w:p w:rsidR="00EF4D8A" w:rsidRPr="00EF4D8A" w:rsidRDefault="00EF4D8A" w:rsidP="00EF4D8A">
      <w:r>
        <w:t>Skjermutsnittet nedanfor syner dei vala som må gjerast i «Last opp tabell» dialogen.</w:t>
      </w:r>
    </w:p>
    <w:p w:rsidR="00EF4D8A" w:rsidRDefault="005979DF" w:rsidP="00EF4D8A">
      <w:r>
        <w:rPr>
          <w:noProof/>
          <w:lang w:eastAsia="nn-NO"/>
        </w:rPr>
        <w:drawing>
          <wp:inline distT="0" distB="0" distL="0" distR="0" wp14:anchorId="0DD95BAE" wp14:editId="782A9F14">
            <wp:extent cx="4679950" cy="3509963"/>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9950" cy="3509963"/>
                    </a:xfrm>
                    <a:prstGeom prst="rect">
                      <a:avLst/>
                    </a:prstGeom>
                  </pic:spPr>
                </pic:pic>
              </a:graphicData>
            </a:graphic>
          </wp:inline>
        </w:drawing>
      </w:r>
    </w:p>
    <w:p w:rsidR="005F1459" w:rsidRDefault="005F1459" w:rsidP="005F1459">
      <w:r>
        <w:lastRenderedPageBreak/>
        <w:t>Fyrste kolonne i denne tabellen inneheld statistikvariablar. I innstillingsgruppa «Korleis data er organiserte» må det difor veljast «Statistikkvariablar» under «Innhald i fyrste kolonne».</w:t>
      </w:r>
    </w:p>
    <w:p w:rsidR="005F1459" w:rsidRDefault="005F1459" w:rsidP="005F1459">
      <w:r>
        <w:t>Ettersom dette datasettet ikkje har verken datering eller stadfesting må båe desse verdiane leggast inn manuelt.</w:t>
      </w:r>
    </w:p>
    <w:p w:rsidR="005F1459" w:rsidRDefault="005F1459" w:rsidP="00EA4CC4">
      <w:r>
        <w:t xml:space="preserve">I dette tilfellet er manuell datering ikkje spesielt nyttig ettersom verdiane har ullik dato – men </w:t>
      </w:r>
      <w:r w:rsidR="00EA4CC4">
        <w:t xml:space="preserve">om du vil spare deg </w:t>
      </w:r>
      <w:r>
        <w:t xml:space="preserve">eitt klikk eller to kan </w:t>
      </w:r>
      <w:r w:rsidR="00EA4CC4">
        <w:t>du</w:t>
      </w:r>
      <w:r>
        <w:t xml:space="preserve"> fylle inn 2010 under år, 1 under månad og 1 under dag og trykkje på «Kopier dato til alle statistikkvariablar». Du kan så justere årstalet for den andre oppføringa under arkfana «Innstillingar for statistikkvariablar».</w:t>
      </w:r>
    </w:p>
    <w:p w:rsidR="009D5D5E" w:rsidRDefault="005F1459" w:rsidP="009D5D5E">
      <w:r>
        <w:t xml:space="preserve">Alle verdiane gjeld imidlertid for eitt bestemt fylke – i dette tilfellet Sogn og Fjordane. Du kan velje «Type krins» – men førebels har dette ikkje noko føre seg ettersom dette allereie er fastsett for datasettet du lastar opp </w:t>
      </w:r>
      <w:r w:rsidR="00510148">
        <w:t>verdiar til.</w:t>
      </w:r>
      <w:r w:rsidR="009D5D5E">
        <w:t xml:space="preserve"> I feltet «Krins ID» oppgje «14» som er fylkesnummeret til Sogn og Fjordane. I feltet «Krinsnamn» oppgje namnet på fylket og i feltet «Gruppe/region» oppgje «Vestlandet» som eitt eksempel på eitt område Sogn og Fjordane er ein del av.</w:t>
      </w:r>
    </w:p>
    <w:p w:rsidR="009D5D5E" w:rsidRDefault="009D5D5E" w:rsidP="009D5D5E">
      <w:r>
        <w:t>Du må no gå til arkfana «Innstillingar for statistikkvariablar» nede i dialogvindauget. Her må du fastsetje kva type variablar det dreiar seg om (ikkje obligatorisk), kva måleeining som er nytta for kvar variabel samt at du har høve til å justere år/kvartal/månad/dag.</w:t>
      </w:r>
    </w:p>
    <w:p w:rsidR="009D5D5E" w:rsidRDefault="009D5D5E" w:rsidP="009D5D5E">
      <w:r>
        <w:t>Vel fyrst «Demografi &gt; Folketal &gt; Totalt» under feltet «Statistikkvariabeltype». Flytt deg til neste felt med tabulatortasten for å stadfeste verdien. Hugs at om du vert ståande i feltet så vil programtillegget ikkje fange opp at du har endra verdien.</w:t>
      </w:r>
    </w:p>
    <w:p w:rsidR="009F4D0B" w:rsidRDefault="009F4D0B" w:rsidP="009D5D5E">
      <w:r>
        <w:t>Vel så «Personar» under feltet «Måleeining». Det same gjeld også her. Flytt deg til neste felt.</w:t>
      </w:r>
    </w:p>
    <w:p w:rsidR="009F4D0B" w:rsidRDefault="009F4D0B" w:rsidP="009F4D0B">
      <w:r>
        <w:t>Når du har gjort dette kan du trykkje på knappen «Kopier fyrste rad til alle» på verktylina over tabellen. Denne knappen gjer nett det det høyrest ut som om den gjer og det einaste du no treng gjere før du er ferdig er å endre verdien i feltet «År» for andre rada til «2011».</w:t>
      </w:r>
    </w:p>
    <w:p w:rsidR="00EF4D8A" w:rsidRDefault="00EF4D8A" w:rsidP="00EF4D8A">
      <w:pPr>
        <w:pStyle w:val="Heading3"/>
      </w:pPr>
      <w:r>
        <w:lastRenderedPageBreak/>
        <w:t>Resultat</w:t>
      </w:r>
    </w:p>
    <w:p w:rsidR="002336E8" w:rsidRPr="002336E8" w:rsidRDefault="002336E8" w:rsidP="0017108F">
      <w:r>
        <w:t>Trykk  no på «Prøv innstillingar» på verktylina øvst i dialogvindauget og sjå resultatet ditt. Dersom du ser det same som i skjermsnittet nedanfor</w:t>
      </w:r>
      <w:r>
        <w:t xml:space="preserve"> kan du trygt lagre dataene ved å trykkje på knappen «Lagre som CSV»</w:t>
      </w:r>
      <w:r w:rsidR="0017108F">
        <w:t xml:space="preserve"> og laste dei opp til Adaptive via nettlesaren.</w:t>
      </w:r>
    </w:p>
    <w:p w:rsidR="00EF4D8A" w:rsidRDefault="005979DF" w:rsidP="00EF4D8A">
      <w:r>
        <w:rPr>
          <w:noProof/>
          <w:lang w:eastAsia="nn-NO"/>
        </w:rPr>
        <w:drawing>
          <wp:inline distT="0" distB="0" distL="0" distR="0" wp14:anchorId="3A90F7CE" wp14:editId="41381486">
            <wp:extent cx="4679950" cy="1400485"/>
            <wp:effectExtent l="0" t="0" r="635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9950" cy="1400485"/>
                    </a:xfrm>
                    <a:prstGeom prst="rect">
                      <a:avLst/>
                    </a:prstGeom>
                  </pic:spPr>
                </pic:pic>
              </a:graphicData>
            </a:graphic>
          </wp:inline>
        </w:drawing>
      </w:r>
    </w:p>
    <w:p w:rsidR="00FE15C3" w:rsidRDefault="00FE15C3" w:rsidP="00FE15C3">
      <w:pPr>
        <w:pStyle w:val="Heading2"/>
      </w:pPr>
      <w:r>
        <w:t>Tabell med statistikkvariablar</w:t>
      </w:r>
      <w:r w:rsidR="00B34FBB">
        <w:t>, verdiar</w:t>
      </w:r>
      <w:r>
        <w:t xml:space="preserve"> og tid</w:t>
      </w:r>
    </w:p>
    <w:p w:rsidR="00A7586E" w:rsidRDefault="00A7586E" w:rsidP="00C301B8">
      <w:r>
        <w:t>Det er ein tabell der statistikkvariablane førekjem i fyrste kolonne medan fyrste rad inneheld årstal som verdiane er gyldige for.</w:t>
      </w:r>
    </w:p>
    <w:p w:rsidR="00A7586E" w:rsidRPr="00A7586E" w:rsidRDefault="00A7586E" w:rsidP="00A7586E">
      <w:r>
        <w:t>Utvalet må dekke cellene frå A3:J10 – så kan du velje «Adaptive 3.0»-fliken på verktylina og klikke «Last opp utval».</w:t>
      </w:r>
    </w:p>
    <w:p w:rsidR="00932731" w:rsidRDefault="00437614" w:rsidP="000933D7">
      <w:r>
        <w:rPr>
          <w:noProof/>
          <w:lang w:eastAsia="nn-NO"/>
        </w:rPr>
        <w:drawing>
          <wp:inline distT="0" distB="0" distL="0" distR="0" wp14:anchorId="5E2136B2" wp14:editId="3B3C3A15">
            <wp:extent cx="3787200" cy="1270800"/>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87200" cy="1270800"/>
                    </a:xfrm>
                    <a:prstGeom prst="rect">
                      <a:avLst/>
                    </a:prstGeom>
                  </pic:spPr>
                </pic:pic>
              </a:graphicData>
            </a:graphic>
          </wp:inline>
        </w:drawing>
      </w:r>
    </w:p>
    <w:p w:rsidR="00C301B8" w:rsidRPr="00C301B8" w:rsidRDefault="00F44799" w:rsidP="00C301B8">
      <w:pPr>
        <w:pStyle w:val="Heading3"/>
      </w:pPr>
      <w:r>
        <w:lastRenderedPageBreak/>
        <w:t>Innstillingar</w:t>
      </w:r>
    </w:p>
    <w:p w:rsidR="00F44799" w:rsidRDefault="00F44799" w:rsidP="00437614">
      <w:r>
        <w:rPr>
          <w:noProof/>
          <w:lang w:eastAsia="nn-NO"/>
        </w:rPr>
        <w:drawing>
          <wp:inline distT="0" distB="0" distL="0" distR="0" wp14:anchorId="2230C53D" wp14:editId="08BF1897">
            <wp:extent cx="4679950" cy="3509963"/>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79950" cy="3509963"/>
                    </a:xfrm>
                    <a:prstGeom prst="rect">
                      <a:avLst/>
                    </a:prstGeom>
                  </pic:spPr>
                </pic:pic>
              </a:graphicData>
            </a:graphic>
          </wp:inline>
        </w:drawing>
      </w:r>
    </w:p>
    <w:p w:rsidR="00C301B8" w:rsidRDefault="00C301B8" w:rsidP="00C301B8">
      <w:r>
        <w:t>For å handtere dette utvalet er det naudsynt fyrst å velje «Statistikkvariablar» i feltet «Innhald i fyrste kolonne».</w:t>
      </w:r>
    </w:p>
    <w:p w:rsidR="00C301B8" w:rsidRDefault="00C301B8" w:rsidP="00C301B8">
      <w:r>
        <w:t>Detter må du velje «Datering» i feltet «Innhald i fyrste rad». Du ser då at innstillingsgruppa «Datoformat for autodatering» vert aktiv. Standardvalet her er «åååå (td 2008)» og treng ikkje endrast. Verdiane i fyrste rada er firesifra årstal og stemmer overeins med dette valet.</w:t>
      </w:r>
    </w:p>
    <w:p w:rsidR="00C301B8" w:rsidRDefault="00C301B8" w:rsidP="00C301B8">
      <w:r>
        <w:t>Desse dataene gjeld for Rogaland fylke men det framgår ikkje av verken rader eller kolonner. For å få med denne informasjonen er det naudsynt å nytte innstillingsgruppa for «Manuell stadfesting».</w:t>
      </w:r>
    </w:p>
    <w:p w:rsidR="00C301B8" w:rsidRDefault="00C301B8" w:rsidP="00C301B8">
      <w:r>
        <w:t>Oppgje «11», fylkesnummeret til Rogaland, i feltet «Krins ID», oppgje «Rogaland» i feltet «Krinsnamn» og oppgje «Vestlandet» i feltet «Gruppe/region» som eitt eksempel på eitt større område som Rogaland er ein del av.</w:t>
      </w:r>
    </w:p>
    <w:p w:rsidR="00C301B8" w:rsidRDefault="00C301B8" w:rsidP="00C301B8">
      <w:r>
        <w:t>Du kan no gå til arkfana «Innstillingar for statistikkvariablar» for å gjere dei øvrige innstillingane før du er ferdig.</w:t>
      </w:r>
    </w:p>
    <w:p w:rsidR="00C301B8" w:rsidRDefault="00C301B8" w:rsidP="00D10592">
      <w:r>
        <w:lastRenderedPageBreak/>
        <w:t>For kvar rad i tabellen, oppgje rett «Variabeltype». Fyrste rad skal ha verdien «Hushaldningar &gt; Åleinebuande». Dette er relativt intuitivt.</w:t>
      </w:r>
      <w:r w:rsidR="00871786">
        <w:t xml:space="preserve"> Om du ikkje oppgjev noko variabeltype vert statistikkvariablane lagra med det namnet </w:t>
      </w:r>
      <w:r w:rsidR="00D10592">
        <w:t>frå</w:t>
      </w:r>
      <w:r w:rsidR="00871786">
        <w:t xml:space="preserve"> Excel-tabellen.</w:t>
      </w:r>
    </w:p>
    <w:p w:rsidR="00C301B8" w:rsidRDefault="00C301B8" w:rsidP="005979DF">
      <w:r>
        <w:t>For kvar rad i tabellen må du også oppgje rett måleeining, i feltet «Måleeining». For dette datasettet er det snakk om hushaldningar, nytt difor eininga «Hushaldningar» frå nedtrekksmenyen.</w:t>
      </w:r>
      <w:r w:rsidR="005979DF">
        <w:t xml:space="preserve"> Du kan nytte funksjonen «Kopier fyrste måleeining til alle» for å sleppe å velje måleeining for kvar rad i tabellen.</w:t>
      </w:r>
    </w:p>
    <w:p w:rsidR="00C301B8" w:rsidRDefault="00445DD5" w:rsidP="00445DD5">
      <w:r>
        <w:t>Datering treng du ikkje uroe deg om her ettersom årstal vert lesne frå fyrste rada. Verdiane som er oppgjevne i skjermutsnittet ovanfor har såleis ingen innverknad.</w:t>
      </w:r>
      <w:r w:rsidR="00AA3A2F">
        <w:t xml:space="preserve"> </w:t>
      </w:r>
    </w:p>
    <w:p w:rsidR="00F44799" w:rsidRDefault="00F44799" w:rsidP="00F44799">
      <w:pPr>
        <w:pStyle w:val="Heading3"/>
      </w:pPr>
      <w:r>
        <w:t>Resultat</w:t>
      </w:r>
    </w:p>
    <w:p w:rsidR="00AA3A2F" w:rsidRPr="00AA3A2F" w:rsidRDefault="00AA3A2F" w:rsidP="00AA3A2F">
      <w:r>
        <w:t>Trykk  no på «Prøv innstillingar» på verktylina øvst i dialogvindauget og sjå resultatet ditt. Dersom du ser det same som i skjermsnittet nedanfor kan du trygt lagre dataene ved å trykkje på knappen «Lagre som CSV» og laste dei opp til Adaptive via nettlesaren.</w:t>
      </w:r>
    </w:p>
    <w:p w:rsidR="00F44799" w:rsidRDefault="00F44799" w:rsidP="00F44799">
      <w:r>
        <w:rPr>
          <w:noProof/>
          <w:lang w:eastAsia="nn-NO"/>
        </w:rPr>
        <w:drawing>
          <wp:inline distT="0" distB="0" distL="0" distR="0" wp14:anchorId="185C980F" wp14:editId="0F837499">
            <wp:extent cx="4679950" cy="1400485"/>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79950" cy="1400485"/>
                    </a:xfrm>
                    <a:prstGeom prst="rect">
                      <a:avLst/>
                    </a:prstGeom>
                  </pic:spPr>
                </pic:pic>
              </a:graphicData>
            </a:graphic>
          </wp:inline>
        </w:drawing>
      </w:r>
    </w:p>
    <w:p w:rsidR="00C301B8" w:rsidRDefault="00C301B8" w:rsidP="00C301B8">
      <w:pPr>
        <w:pStyle w:val="Heading2"/>
      </w:pPr>
      <w:r>
        <w:t>Tabell med statistikkvariablar, verdiar og kretsar</w:t>
      </w:r>
    </w:p>
    <w:p w:rsidR="00C301B8" w:rsidRDefault="00B43015" w:rsidP="00B43015">
      <w:r>
        <w:t>Denne tabellen har statistikkvariablar i fyrste rad, krets IDar i fyrste kolonne og kretsnamn i andre kolonne. Kompleksiteten er såleis litt større enn for dei føregåande eksempla men framleis relativt enkelt.</w:t>
      </w:r>
    </w:p>
    <w:p w:rsidR="00B43015" w:rsidRPr="00C301B8" w:rsidRDefault="00B43015" w:rsidP="00B43015">
      <w:r>
        <w:t>Utvalet må dekke reknearkcellene frå A3:M22. Gå så til verktylina «Adaptive 3.0» og vel «Last opp utval».</w:t>
      </w:r>
    </w:p>
    <w:p w:rsidR="00C301B8" w:rsidRDefault="00C301B8" w:rsidP="00C301B8">
      <w:r>
        <w:rPr>
          <w:noProof/>
          <w:lang w:eastAsia="nn-NO"/>
        </w:rPr>
        <w:lastRenderedPageBreak/>
        <w:drawing>
          <wp:inline distT="0" distB="0" distL="0" distR="0" wp14:anchorId="1D484E6A" wp14:editId="79F4FA1B">
            <wp:extent cx="4679950" cy="241947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79950" cy="2419474"/>
                    </a:xfrm>
                    <a:prstGeom prst="rect">
                      <a:avLst/>
                    </a:prstGeom>
                  </pic:spPr>
                </pic:pic>
              </a:graphicData>
            </a:graphic>
          </wp:inline>
        </w:drawing>
      </w:r>
    </w:p>
    <w:p w:rsidR="00C301B8" w:rsidRDefault="00C301B8" w:rsidP="00C301B8">
      <w:pPr>
        <w:pStyle w:val="Heading3"/>
      </w:pPr>
      <w:r>
        <w:t>Innstillingar</w:t>
      </w:r>
    </w:p>
    <w:p w:rsidR="00B43015" w:rsidRPr="00B43015" w:rsidRDefault="00B43015" w:rsidP="00B43015">
      <w:r>
        <w:t>Skjermsnittet nedanfor syner dei rette innstillingane for denne tabellen:</w:t>
      </w:r>
    </w:p>
    <w:p w:rsidR="00C301B8" w:rsidRDefault="00C301B8" w:rsidP="00C301B8">
      <w:r>
        <w:rPr>
          <w:noProof/>
          <w:lang w:eastAsia="nn-NO"/>
        </w:rPr>
        <w:drawing>
          <wp:inline distT="0" distB="0" distL="0" distR="0" wp14:anchorId="462BCBD7" wp14:editId="1937DA17">
            <wp:extent cx="4679950" cy="331846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79950" cy="3318465"/>
                    </a:xfrm>
                    <a:prstGeom prst="rect">
                      <a:avLst/>
                    </a:prstGeom>
                  </pic:spPr>
                </pic:pic>
              </a:graphicData>
            </a:graphic>
          </wp:inline>
        </w:drawing>
      </w:r>
    </w:p>
    <w:p w:rsidR="00B43015" w:rsidRDefault="00B43015" w:rsidP="00C301B8">
      <w:r>
        <w:t>I feltet «Innhald i fyrste kolonne» må du velje «Krins IDar»</w:t>
      </w:r>
    </w:p>
    <w:p w:rsidR="00B43015" w:rsidRDefault="00B43015" w:rsidP="00B43015">
      <w:r>
        <w:t>I feltet «Innhald i andre kolonne» må du velje «Krinsnamn»</w:t>
      </w:r>
    </w:p>
    <w:p w:rsidR="00B43015" w:rsidRDefault="00B43015" w:rsidP="00B43015">
      <w:r>
        <w:t>I feltet «Innhald i fyrste rad» må du velje «Statistikkvariablar»</w:t>
      </w:r>
    </w:p>
    <w:p w:rsidR="00B43015" w:rsidRDefault="00B43015" w:rsidP="00B43015">
      <w:r>
        <w:lastRenderedPageBreak/>
        <w:t>Denne tabellen inneheld stadfesting – men ikkje tidfesting – det er difor naudsynt å oppgje tid manuelt i innstillingsgruppa «Manuell datering». Statistikkvariablane i denne tabellen har litt ulike datering så det er naudsynt å gjere endringar etterpå – men for å redusere arbeidet kan du fylle inn «2014» i feltet «År», «1» i feltet «Månad» og «1» i feltet «Dag». Trykk så på «Kopier til alle statistikkvariablar».</w:t>
      </w:r>
    </w:p>
    <w:p w:rsidR="00B43015" w:rsidRDefault="00B43015" w:rsidP="00B43015">
      <w:r>
        <w:t>Det er no naudsynt å gjere innstillingar for kvar statistikkvariabel under arkfana «Innstillingar for statistikkvariablar».</w:t>
      </w:r>
    </w:p>
    <w:p w:rsidR="00B43015" w:rsidRDefault="00B43015" w:rsidP="00B43015">
      <w:r>
        <w:t>I feltet «Måleeining» oppgje «Personar», hugs å trykkje på tabulatortasten for å stadfeste valet. Trykk så på «Kopier fyrste måleeining til alle» for å sleppe å gjere det same valet for alle radene.</w:t>
      </w:r>
    </w:p>
    <w:p w:rsidR="00B43015" w:rsidRDefault="00725188" w:rsidP="00725188">
      <w:r>
        <w:rPr>
          <w:i/>
          <w:iCs/>
        </w:rPr>
        <w:t xml:space="preserve"> </w:t>
      </w:r>
      <w:r>
        <w:t xml:space="preserve">I </w:t>
      </w:r>
      <w:r w:rsidRPr="00725188">
        <w:t>feltet</w:t>
      </w:r>
      <w:r>
        <w:t xml:space="preserve"> «Statistikkvariabeltype» må du/kan du velje korresponderande statistikkvariabeltype frå dei predefinerte typane. Om du ikkje gjer dette vil verdien frå reknearket bli nytta i staden. Dette kan redigerast seinare i Adaptive.</w:t>
      </w:r>
    </w:p>
    <w:p w:rsidR="00725188" w:rsidRPr="00725188" w:rsidRDefault="00725188" w:rsidP="00725188">
      <w:r>
        <w:t>Dei to siste statistikkvariablane, dei med indeks 12 og 13 gjeld ikkje per 1.1 men gjeld for fyrste kvartal. Du må såleis her redigere verdiane manuelt – og nok ein gong – hugse å stadfeste endringa ved å flytte deg til neste felt med «tab» knappen.</w:t>
      </w:r>
    </w:p>
    <w:p w:rsidR="00C301B8" w:rsidRDefault="00C301B8" w:rsidP="00C301B8">
      <w:pPr>
        <w:pStyle w:val="Heading3"/>
      </w:pPr>
      <w:r>
        <w:t>Resultat</w:t>
      </w:r>
    </w:p>
    <w:p w:rsidR="00AA3A2F" w:rsidRPr="00AA3A2F" w:rsidRDefault="00AA3A2F" w:rsidP="00AA3A2F">
      <w:r>
        <w:t>Trykk  no på «Prøv innstillingar» på verktylina øvst i dialogvindauget og sjå resultatet ditt. Dersom du ser det same som i skjermsnittet nedanfor kan du trygt lagre dataene ved å trykkje på knappen «Lagre som CSV» og laste dei opp til Adaptive via nettlesaren.</w:t>
      </w:r>
    </w:p>
    <w:p w:rsidR="00C301B8" w:rsidRPr="00F44799" w:rsidRDefault="00C301B8" w:rsidP="00C301B8">
      <w:r>
        <w:rPr>
          <w:noProof/>
          <w:lang w:eastAsia="nn-NO"/>
        </w:rPr>
        <w:drawing>
          <wp:inline distT="0" distB="0" distL="0" distR="0" wp14:anchorId="5E16398B" wp14:editId="15AA752C">
            <wp:extent cx="4679950" cy="140048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79950" cy="1400485"/>
                    </a:xfrm>
                    <a:prstGeom prst="rect">
                      <a:avLst/>
                    </a:prstGeom>
                  </pic:spPr>
                </pic:pic>
              </a:graphicData>
            </a:graphic>
          </wp:inline>
        </w:drawing>
      </w:r>
    </w:p>
    <w:sectPr w:rsidR="00C301B8" w:rsidRPr="00F44799" w:rsidSect="00A35AA8">
      <w:headerReference w:type="even" r:id="rId27"/>
      <w:headerReference w:type="default" r:id="rId28"/>
      <w:footerReference w:type="even" r:id="rId29"/>
      <w:footerReference w:type="default" r:id="rId30"/>
      <w:headerReference w:type="first" r:id="rId31"/>
      <w:footerReference w:type="first" r:id="rId32"/>
      <w:pgSz w:w="11906" w:h="16838" w:code="9"/>
      <w:pgMar w:top="1701" w:right="1701" w:bottom="1701" w:left="2268" w:header="851" w:footer="851"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A7F" w:rsidRDefault="00F37A7F" w:rsidP="00BE4A50">
      <w:r>
        <w:separator/>
      </w:r>
    </w:p>
  </w:endnote>
  <w:endnote w:type="continuationSeparator" w:id="0">
    <w:p w:rsidR="00F37A7F" w:rsidRDefault="00F37A7F" w:rsidP="00BE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panose1 w:val="02000403000000020004"/>
    <w:charset w:val="00"/>
    <w:family w:val="auto"/>
    <w:pitch w:val="variable"/>
    <w:sig w:usb0="A0002AE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A0002AE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6C0" w:rsidRPr="00BC1149" w:rsidRDefault="005506C0" w:rsidP="00BC1149">
    <w:pPr>
      <w:pStyle w:val="Sidetal-partalsside"/>
    </w:pPr>
    <w:r w:rsidRPr="00BC1149">
      <w:t xml:space="preserve">Side | </w:t>
    </w:r>
    <w:r w:rsidRPr="00BC1149">
      <w:fldChar w:fldCharType="begin"/>
    </w:r>
    <w:r w:rsidRPr="00BC1149">
      <w:instrText xml:space="preserve"> PAGE   \* MERGEFORMAT </w:instrText>
    </w:r>
    <w:r w:rsidRPr="00BC1149">
      <w:fldChar w:fldCharType="separate"/>
    </w:r>
    <w:r w:rsidR="00C90361">
      <w:rPr>
        <w:noProof/>
      </w:rPr>
      <w:t>2</w:t>
    </w:r>
    <w:r w:rsidRPr="00BC114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6C0" w:rsidRPr="00BC1149" w:rsidRDefault="005506C0" w:rsidP="00BC1149">
    <w:pPr>
      <w:pStyle w:val="Sidetal-oddetalsside"/>
    </w:pPr>
    <w:r w:rsidRPr="00BC1149">
      <w:t xml:space="preserve">Side | </w:t>
    </w:r>
    <w:r w:rsidRPr="00BC1149">
      <w:fldChar w:fldCharType="begin"/>
    </w:r>
    <w:r w:rsidRPr="00BC1149">
      <w:instrText xml:space="preserve"> PAGE   \* MERGEFORMAT </w:instrText>
    </w:r>
    <w:r w:rsidRPr="00BC1149">
      <w:fldChar w:fldCharType="separate"/>
    </w:r>
    <w:r w:rsidR="00C90361">
      <w:rPr>
        <w:noProof/>
      </w:rPr>
      <w:t>3</w:t>
    </w:r>
    <w:r w:rsidRPr="00BC114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6C0" w:rsidRDefault="005506C0" w:rsidP="00BE4A50">
    <w:pPr>
      <w:pStyle w:val="Footer"/>
    </w:pPr>
    <w:r>
      <w:rPr>
        <w:noProof/>
        <w:lang w:eastAsia="nn-NO"/>
      </w:rPr>
      <w:drawing>
        <wp:anchor distT="0" distB="0" distL="114300" distR="114300" simplePos="0" relativeHeight="251660288" behindDoc="1" locked="0" layoutInCell="0" allowOverlap="1" wp14:anchorId="6C45A308" wp14:editId="468C6563">
          <wp:simplePos x="0" y="0"/>
          <wp:positionH relativeFrom="column">
            <wp:posOffset>1279</wp:posOffset>
          </wp:positionH>
          <wp:positionV relativeFrom="page">
            <wp:posOffset>9361170</wp:posOffset>
          </wp:positionV>
          <wp:extent cx="3751200" cy="360000"/>
          <wp:effectExtent l="0" t="0" r="190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kvit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51200" cy="36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A7F" w:rsidRDefault="00F37A7F" w:rsidP="00BE4A50">
      <w:r>
        <w:separator/>
      </w:r>
    </w:p>
  </w:footnote>
  <w:footnote w:type="continuationSeparator" w:id="0">
    <w:p w:rsidR="00F37A7F" w:rsidRDefault="00F37A7F" w:rsidP="00BE4A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6C0" w:rsidRDefault="005506C0">
    <w:pPr>
      <w:pStyle w:val="Header"/>
    </w:pPr>
    <w:r>
      <w:rPr>
        <w:noProof/>
        <w:lang w:eastAsia="nn-NO"/>
      </w:rPr>
      <w:drawing>
        <wp:anchor distT="0" distB="0" distL="114300" distR="114300" simplePos="0" relativeHeight="251661312" behindDoc="1" locked="0" layoutInCell="0" allowOverlap="1" wp14:anchorId="7B66D48A" wp14:editId="32F49C62">
          <wp:simplePos x="0" y="0"/>
          <wp:positionH relativeFrom="outsideMargin">
            <wp:posOffset>540385</wp:posOffset>
          </wp:positionH>
          <wp:positionV relativeFrom="page">
            <wp:posOffset>540385</wp:posOffset>
          </wp:positionV>
          <wp:extent cx="1864800" cy="1800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6C0" w:rsidRDefault="005506C0">
    <w:pPr>
      <w:pStyle w:val="Header"/>
    </w:pPr>
    <w:r>
      <w:rPr>
        <w:noProof/>
        <w:lang w:eastAsia="nn-NO"/>
      </w:rPr>
      <w:drawing>
        <wp:anchor distT="0" distB="0" distL="114300" distR="114300" simplePos="0" relativeHeight="251663360" behindDoc="1" locked="0" layoutInCell="0" allowOverlap="1" wp14:anchorId="6D2024CE" wp14:editId="0530DE70">
          <wp:simplePos x="0" y="0"/>
          <wp:positionH relativeFrom="rightMargin">
            <wp:posOffset>-1325245</wp:posOffset>
          </wp:positionH>
          <wp:positionV relativeFrom="page">
            <wp:posOffset>540385</wp:posOffset>
          </wp:positionV>
          <wp:extent cx="1864800" cy="18000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et_graa_oran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4800" cy="18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6C0" w:rsidRDefault="005506C0" w:rsidP="00BE4A50">
    <w:pPr>
      <w:pStyle w:val="Header"/>
    </w:pPr>
    <w:r>
      <w:rPr>
        <w:noProof/>
        <w:lang w:eastAsia="nn-NO"/>
      </w:rPr>
      <mc:AlternateContent>
        <mc:Choice Requires="wps">
          <w:drawing>
            <wp:anchor distT="0" distB="0" distL="114300" distR="114300" simplePos="0" relativeHeight="251659264" behindDoc="1" locked="1" layoutInCell="1" allowOverlap="1" wp14:anchorId="3ED21BDF" wp14:editId="1D8401CC">
              <wp:simplePos x="0" y="0"/>
              <wp:positionH relativeFrom="page">
                <wp:posOffset>0</wp:posOffset>
              </wp:positionH>
              <wp:positionV relativeFrom="page">
                <wp:posOffset>0</wp:posOffset>
              </wp:positionV>
              <wp:extent cx="7560000" cy="10692000"/>
              <wp:effectExtent l="0" t="0" r="3175" b="0"/>
              <wp:wrapNone/>
              <wp:docPr id="2" name="Rectangle 2"/>
              <wp:cNvGraphicFramePr/>
              <a:graphic xmlns:a="http://schemas.openxmlformats.org/drawingml/2006/main">
                <a:graphicData uri="http://schemas.microsoft.com/office/word/2010/wordprocessingShape">
                  <wps:wsp>
                    <wps:cNvSpPr/>
                    <wps:spPr>
                      <a:xfrm>
                        <a:off x="0" y="0"/>
                        <a:ext cx="7560000" cy="10692000"/>
                      </a:xfrm>
                      <a:prstGeom prst="rect">
                        <a:avLst/>
                      </a:prstGeom>
                      <a:solidFill>
                        <a:srgbClr val="0099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0;width:595.3pt;height:84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" fillcolor="#09c" stroked="f" strokeweight="2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5E55"/>
    <w:multiLevelType w:val="hybridMultilevel"/>
    <w:tmpl w:val="9F9EEDCA"/>
    <w:lvl w:ilvl="0" w:tplc="ECA07624">
      <w:start w:val="1"/>
      <w:numFmt w:val="bullet"/>
      <w:pStyle w:val="Negativopplisting"/>
      <w:lvlText w:val=""/>
      <w:lvlJc w:val="left"/>
      <w:pPr>
        <w:ind w:left="720" w:hanging="360"/>
      </w:pPr>
      <w:rPr>
        <w:rFonts w:ascii="ZapfDingbats" w:hAnsi="ZapfDingbats" w:cs="ZapfDingbats" w:hint="default"/>
        <w:color w:val="FF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85315A"/>
    <w:multiLevelType w:val="hybridMultilevel"/>
    <w:tmpl w:val="5AFE3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C558DE"/>
    <w:multiLevelType w:val="multilevel"/>
    <w:tmpl w:val="0262AD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D4A6412"/>
    <w:multiLevelType w:val="hybridMultilevel"/>
    <w:tmpl w:val="4FDABFE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4">
    <w:nsid w:val="53D272FE"/>
    <w:multiLevelType w:val="hybridMultilevel"/>
    <w:tmpl w:val="820A4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DB3101"/>
    <w:multiLevelType w:val="hybridMultilevel"/>
    <w:tmpl w:val="644C1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19E0877"/>
    <w:multiLevelType w:val="hybridMultilevel"/>
    <w:tmpl w:val="F8544480"/>
    <w:lvl w:ilvl="0" w:tplc="949E16F0">
      <w:start w:val="4"/>
      <w:numFmt w:val="bullet"/>
      <w:lvlText w:val=""/>
      <w:lvlJc w:val="left"/>
      <w:pPr>
        <w:ind w:left="720" w:hanging="360"/>
      </w:pPr>
      <w:rPr>
        <w:rFonts w:ascii="Symbol" w:eastAsiaTheme="minorHAnsi" w:hAnsi="Symbol" w:cs="Helvetica Neue Light"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abstractNum w:abstractNumId="7">
    <w:nsid w:val="73013F8B"/>
    <w:multiLevelType w:val="hybridMultilevel"/>
    <w:tmpl w:val="23B4359A"/>
    <w:lvl w:ilvl="0" w:tplc="BC021850">
      <w:start w:val="1"/>
      <w:numFmt w:val="bullet"/>
      <w:pStyle w:val="Positivopplisting"/>
      <w:lvlText w:val=""/>
      <w:lvlJc w:val="left"/>
      <w:pPr>
        <w:ind w:left="720" w:hanging="360"/>
      </w:pPr>
      <w:rPr>
        <w:rFonts w:ascii="ZapfDingbats" w:hAnsi="ZapfDingbats" w:cs="ZapfDingbats" w:hint="default"/>
        <w:color w:val="00B05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801F21"/>
    <w:multiLevelType w:val="hybridMultilevel"/>
    <w:tmpl w:val="DB642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7"/>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mirrorMargins/>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108"/>
    <w:rsid w:val="00034F3A"/>
    <w:rsid w:val="00052271"/>
    <w:rsid w:val="00057A64"/>
    <w:rsid w:val="0006215F"/>
    <w:rsid w:val="000933D7"/>
    <w:rsid w:val="000979EE"/>
    <w:rsid w:val="000D4393"/>
    <w:rsid w:val="000F163A"/>
    <w:rsid w:val="000F4C2F"/>
    <w:rsid w:val="00110C7A"/>
    <w:rsid w:val="00151038"/>
    <w:rsid w:val="001547D0"/>
    <w:rsid w:val="0017108F"/>
    <w:rsid w:val="001B1306"/>
    <w:rsid w:val="001D2F16"/>
    <w:rsid w:val="001F0603"/>
    <w:rsid w:val="00200544"/>
    <w:rsid w:val="00204459"/>
    <w:rsid w:val="00205660"/>
    <w:rsid w:val="00211108"/>
    <w:rsid w:val="00212C7E"/>
    <w:rsid w:val="00216511"/>
    <w:rsid w:val="002336E8"/>
    <w:rsid w:val="002436D6"/>
    <w:rsid w:val="00256C89"/>
    <w:rsid w:val="00266918"/>
    <w:rsid w:val="0027492D"/>
    <w:rsid w:val="00275C30"/>
    <w:rsid w:val="002A28D7"/>
    <w:rsid w:val="002D4C5A"/>
    <w:rsid w:val="002F1AE8"/>
    <w:rsid w:val="002F4C3E"/>
    <w:rsid w:val="002F7998"/>
    <w:rsid w:val="00306E70"/>
    <w:rsid w:val="00307716"/>
    <w:rsid w:val="003078AF"/>
    <w:rsid w:val="00321B2C"/>
    <w:rsid w:val="0034456B"/>
    <w:rsid w:val="00372302"/>
    <w:rsid w:val="003A69F9"/>
    <w:rsid w:val="003B7EC7"/>
    <w:rsid w:val="003C54B3"/>
    <w:rsid w:val="003E2F26"/>
    <w:rsid w:val="003E697B"/>
    <w:rsid w:val="003F0B2C"/>
    <w:rsid w:val="00402149"/>
    <w:rsid w:val="00412B31"/>
    <w:rsid w:val="004134C8"/>
    <w:rsid w:val="00437614"/>
    <w:rsid w:val="00445DD5"/>
    <w:rsid w:val="00472E98"/>
    <w:rsid w:val="0047513D"/>
    <w:rsid w:val="00480F15"/>
    <w:rsid w:val="00485CF7"/>
    <w:rsid w:val="004A238D"/>
    <w:rsid w:val="004A5B3E"/>
    <w:rsid w:val="004B59D4"/>
    <w:rsid w:val="004C3E47"/>
    <w:rsid w:val="00510148"/>
    <w:rsid w:val="00531181"/>
    <w:rsid w:val="005506C0"/>
    <w:rsid w:val="005608DC"/>
    <w:rsid w:val="00572C8D"/>
    <w:rsid w:val="005769A7"/>
    <w:rsid w:val="005979DF"/>
    <w:rsid w:val="005B5837"/>
    <w:rsid w:val="005B5CA8"/>
    <w:rsid w:val="005B65E7"/>
    <w:rsid w:val="005C3A65"/>
    <w:rsid w:val="005C625E"/>
    <w:rsid w:val="005E3739"/>
    <w:rsid w:val="005E6525"/>
    <w:rsid w:val="005F1459"/>
    <w:rsid w:val="00604BB6"/>
    <w:rsid w:val="0062529E"/>
    <w:rsid w:val="00634D8D"/>
    <w:rsid w:val="00647C0B"/>
    <w:rsid w:val="00647FBB"/>
    <w:rsid w:val="00656974"/>
    <w:rsid w:val="00697A80"/>
    <w:rsid w:val="006E1C52"/>
    <w:rsid w:val="006F0C6A"/>
    <w:rsid w:val="00725188"/>
    <w:rsid w:val="00730A46"/>
    <w:rsid w:val="00761579"/>
    <w:rsid w:val="00764826"/>
    <w:rsid w:val="00770411"/>
    <w:rsid w:val="00780C4B"/>
    <w:rsid w:val="00796B5B"/>
    <w:rsid w:val="007D19D6"/>
    <w:rsid w:val="007E0237"/>
    <w:rsid w:val="007F57F0"/>
    <w:rsid w:val="00833BFF"/>
    <w:rsid w:val="00840A21"/>
    <w:rsid w:val="00841D65"/>
    <w:rsid w:val="00852CA8"/>
    <w:rsid w:val="00871786"/>
    <w:rsid w:val="00897FB1"/>
    <w:rsid w:val="008B5B71"/>
    <w:rsid w:val="008C4FAD"/>
    <w:rsid w:val="0090513E"/>
    <w:rsid w:val="00924998"/>
    <w:rsid w:val="00932731"/>
    <w:rsid w:val="009432EC"/>
    <w:rsid w:val="00995B70"/>
    <w:rsid w:val="009A5F0C"/>
    <w:rsid w:val="009C6B8C"/>
    <w:rsid w:val="009D089F"/>
    <w:rsid w:val="009D5D5E"/>
    <w:rsid w:val="009F4D0B"/>
    <w:rsid w:val="00A2736A"/>
    <w:rsid w:val="00A35AA8"/>
    <w:rsid w:val="00A44062"/>
    <w:rsid w:val="00A528CE"/>
    <w:rsid w:val="00A6486E"/>
    <w:rsid w:val="00A7586E"/>
    <w:rsid w:val="00A84690"/>
    <w:rsid w:val="00AA131D"/>
    <w:rsid w:val="00AA3A2F"/>
    <w:rsid w:val="00AB642C"/>
    <w:rsid w:val="00AE39AE"/>
    <w:rsid w:val="00B169A1"/>
    <w:rsid w:val="00B34FBB"/>
    <w:rsid w:val="00B43015"/>
    <w:rsid w:val="00B44EA8"/>
    <w:rsid w:val="00B66217"/>
    <w:rsid w:val="00B77026"/>
    <w:rsid w:val="00B93AAD"/>
    <w:rsid w:val="00BA5279"/>
    <w:rsid w:val="00BB3A6A"/>
    <w:rsid w:val="00BB550E"/>
    <w:rsid w:val="00BC07F6"/>
    <w:rsid w:val="00BC1149"/>
    <w:rsid w:val="00BE2DDD"/>
    <w:rsid w:val="00BE4A50"/>
    <w:rsid w:val="00C301B8"/>
    <w:rsid w:val="00C90361"/>
    <w:rsid w:val="00C91C3F"/>
    <w:rsid w:val="00C95644"/>
    <w:rsid w:val="00CC31EC"/>
    <w:rsid w:val="00D00950"/>
    <w:rsid w:val="00D10592"/>
    <w:rsid w:val="00D347A3"/>
    <w:rsid w:val="00D40F3C"/>
    <w:rsid w:val="00D43DC2"/>
    <w:rsid w:val="00DB0F7F"/>
    <w:rsid w:val="00DE2ADF"/>
    <w:rsid w:val="00DE4D75"/>
    <w:rsid w:val="00E0482C"/>
    <w:rsid w:val="00E13918"/>
    <w:rsid w:val="00E56F66"/>
    <w:rsid w:val="00EA1821"/>
    <w:rsid w:val="00EA4CC4"/>
    <w:rsid w:val="00EA7315"/>
    <w:rsid w:val="00EA738D"/>
    <w:rsid w:val="00EB6E0F"/>
    <w:rsid w:val="00EF4D8A"/>
    <w:rsid w:val="00F372F5"/>
    <w:rsid w:val="00F37A7F"/>
    <w:rsid w:val="00F432E8"/>
    <w:rsid w:val="00F44799"/>
    <w:rsid w:val="00F53F63"/>
    <w:rsid w:val="00F55756"/>
    <w:rsid w:val="00F70658"/>
    <w:rsid w:val="00F71989"/>
    <w:rsid w:val="00F909B5"/>
    <w:rsid w:val="00F91971"/>
    <w:rsid w:val="00F97AC9"/>
    <w:rsid w:val="00FA2D7B"/>
    <w:rsid w:val="00FB01A2"/>
    <w:rsid w:val="00FE15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149"/>
    <w:pPr>
      <w:spacing w:after="100" w:afterAutospacing="1" w:line="360" w:lineRule="auto"/>
    </w:pPr>
    <w:rPr>
      <w:rFonts w:ascii="Helvetica Neue Light" w:hAnsi="Helvetica Neue Light" w:cs="Helvetica Neue Light"/>
      <w:color w:val="404040" w:themeColor="text1" w:themeTint="BF"/>
      <w:sz w:val="20"/>
      <w:szCs w:val="20"/>
      <w:lang w:val="nn-NO"/>
    </w:rPr>
  </w:style>
  <w:style w:type="paragraph" w:styleId="Heading1">
    <w:name w:val="heading 1"/>
    <w:basedOn w:val="Normal"/>
    <w:next w:val="Normal"/>
    <w:link w:val="Heading1Char"/>
    <w:uiPriority w:val="9"/>
    <w:qFormat/>
    <w:rsid w:val="009A5F0C"/>
    <w:pPr>
      <w:keepNext/>
      <w:keepLines/>
      <w:pageBreakBefore/>
      <w:numPr>
        <w:numId w:val="1"/>
      </w:numPr>
      <w:spacing w:before="480" w:after="0"/>
      <w:outlineLvl w:val="0"/>
    </w:pPr>
    <w:rPr>
      <w:rFonts w:ascii="Helvetica Neue" w:eastAsiaTheme="majorEastAsia" w:hAnsi="Helvetica Neue" w:cstheme="majorBidi"/>
      <w:b/>
      <w:bCs/>
      <w:smallCaps/>
      <w:color w:val="0099CC"/>
      <w:sz w:val="42"/>
      <w:szCs w:val="28"/>
    </w:rPr>
  </w:style>
  <w:style w:type="paragraph" w:styleId="Heading2">
    <w:name w:val="heading 2"/>
    <w:basedOn w:val="Heading1"/>
    <w:next w:val="Normal"/>
    <w:link w:val="Heading2Char"/>
    <w:uiPriority w:val="9"/>
    <w:unhideWhenUsed/>
    <w:qFormat/>
    <w:rsid w:val="00BC07F6"/>
    <w:pPr>
      <w:pageBreakBefore w:val="0"/>
      <w:numPr>
        <w:ilvl w:val="1"/>
      </w:numPr>
      <w:spacing w:before="260" w:line="240" w:lineRule="auto"/>
      <w:outlineLvl w:val="1"/>
    </w:pPr>
    <w:rPr>
      <w:rFonts w:cs="Helvetica Neue"/>
      <w:smallCaps w:val="0"/>
      <w:sz w:val="26"/>
      <w:szCs w:val="26"/>
    </w:rPr>
  </w:style>
  <w:style w:type="paragraph" w:styleId="Heading3">
    <w:name w:val="heading 3"/>
    <w:basedOn w:val="Heading2"/>
    <w:next w:val="Normal"/>
    <w:link w:val="Heading3Char"/>
    <w:uiPriority w:val="9"/>
    <w:unhideWhenUsed/>
    <w:qFormat/>
    <w:rsid w:val="00796B5B"/>
    <w:pPr>
      <w:numPr>
        <w:ilvl w:val="2"/>
      </w:numPr>
      <w:spacing w:after="120"/>
      <w:outlineLvl w:val="2"/>
    </w:pPr>
    <w:rPr>
      <w:rFonts w:ascii="Helvetica Neue Light" w:hAnsi="Helvetica Neue Light" w:cs="Helvetica Neue Light"/>
      <w:sz w:val="20"/>
      <w:szCs w:val="20"/>
    </w:rPr>
  </w:style>
  <w:style w:type="paragraph" w:styleId="Heading4">
    <w:name w:val="heading 4"/>
    <w:basedOn w:val="Normal"/>
    <w:next w:val="Normal"/>
    <w:link w:val="Heading4Char"/>
    <w:uiPriority w:val="9"/>
    <w:semiHidden/>
    <w:unhideWhenUsed/>
    <w:qFormat/>
    <w:rsid w:val="00BE4A5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4A5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4A5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A50"/>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4A50"/>
    <w:pPr>
      <w:keepNext/>
      <w:keepLines/>
      <w:numPr>
        <w:ilvl w:val="7"/>
        <w:numId w:val="1"/>
      </w:numPr>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E4A50"/>
    <w:pPr>
      <w:keepNext/>
      <w:keepLines/>
      <w:numPr>
        <w:ilvl w:val="8"/>
        <w:numId w:val="1"/>
      </w:numPr>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0C"/>
    <w:rPr>
      <w:rFonts w:ascii="Helvetica Neue" w:eastAsiaTheme="majorEastAsia" w:hAnsi="Helvetica Neue" w:cstheme="majorBidi"/>
      <w:b/>
      <w:bCs/>
      <w:smallCaps/>
      <w:color w:val="0099CC"/>
      <w:sz w:val="42"/>
      <w:szCs w:val="28"/>
      <w:lang w:val="nn-NO"/>
    </w:rPr>
  </w:style>
  <w:style w:type="character" w:customStyle="1" w:styleId="Heading2Char">
    <w:name w:val="Heading 2 Char"/>
    <w:basedOn w:val="DefaultParagraphFont"/>
    <w:link w:val="Heading2"/>
    <w:uiPriority w:val="9"/>
    <w:rsid w:val="00BC07F6"/>
    <w:rPr>
      <w:rFonts w:ascii="Helvetica Neue" w:eastAsiaTheme="majorEastAsia" w:hAnsi="Helvetica Neue" w:cs="Helvetica Neue"/>
      <w:b/>
      <w:bCs/>
      <w:color w:val="365F91" w:themeColor="accent1" w:themeShade="BF"/>
      <w:sz w:val="26"/>
      <w:szCs w:val="26"/>
      <w:lang w:val="nn-NO"/>
    </w:rPr>
  </w:style>
  <w:style w:type="paragraph" w:styleId="Title">
    <w:name w:val="Title"/>
    <w:basedOn w:val="Normal"/>
    <w:next w:val="Normal"/>
    <w:link w:val="TitleChar"/>
    <w:uiPriority w:val="10"/>
    <w:qFormat/>
    <w:rsid w:val="002F4C3E"/>
    <w:pPr>
      <w:spacing w:before="6804" w:after="1134" w:afterAutospacing="0" w:line="240" w:lineRule="auto"/>
      <w:ind w:left="-1134"/>
      <w:contextualSpacing/>
      <w:jc w:val="center"/>
    </w:pPr>
    <w:rPr>
      <w:rFonts w:ascii="Helvetica Neue" w:eastAsiaTheme="majorEastAsia" w:hAnsi="Helvetica Neue" w:cstheme="majorBidi"/>
      <w:b/>
      <w:bCs/>
      <w:color w:val="FFFFFF" w:themeColor="background1"/>
      <w:spacing w:val="5"/>
      <w:kern w:val="28"/>
      <w:sz w:val="68"/>
      <w:szCs w:val="68"/>
    </w:rPr>
  </w:style>
  <w:style w:type="character" w:customStyle="1" w:styleId="TitleChar">
    <w:name w:val="Title Char"/>
    <w:basedOn w:val="DefaultParagraphFont"/>
    <w:link w:val="Title"/>
    <w:uiPriority w:val="10"/>
    <w:rsid w:val="002F4C3E"/>
    <w:rPr>
      <w:rFonts w:ascii="Helvetica Neue" w:eastAsiaTheme="majorEastAsia" w:hAnsi="Helvetica Neue" w:cstheme="majorBidi"/>
      <w:b/>
      <w:bCs/>
      <w:color w:val="FFFFFF" w:themeColor="background1"/>
      <w:spacing w:val="5"/>
      <w:kern w:val="28"/>
      <w:sz w:val="68"/>
      <w:szCs w:val="68"/>
      <w:lang w:val="nn-NO"/>
    </w:rPr>
  </w:style>
  <w:style w:type="paragraph" w:styleId="Subtitle">
    <w:name w:val="Subtitle"/>
    <w:basedOn w:val="Normal"/>
    <w:next w:val="Normal"/>
    <w:link w:val="SubtitleChar"/>
    <w:uiPriority w:val="11"/>
    <w:qFormat/>
    <w:rsid w:val="00BC07F6"/>
    <w:pPr>
      <w:numPr>
        <w:ilvl w:val="1"/>
      </w:numPr>
      <w:spacing w:after="0" w:line="240" w:lineRule="auto"/>
      <w:ind w:left="-1134"/>
      <w:jc w:val="center"/>
    </w:pPr>
    <w:rPr>
      <w:rFonts w:eastAsiaTheme="majorEastAsia" w:cstheme="majorBidi"/>
      <w:color w:val="FFFFFF" w:themeColor="background1"/>
      <w:spacing w:val="15"/>
      <w:sz w:val="42"/>
      <w:szCs w:val="42"/>
    </w:rPr>
  </w:style>
  <w:style w:type="character" w:customStyle="1" w:styleId="SubtitleChar">
    <w:name w:val="Subtitle Char"/>
    <w:basedOn w:val="DefaultParagraphFont"/>
    <w:link w:val="Subtitle"/>
    <w:uiPriority w:val="11"/>
    <w:rsid w:val="00BC07F6"/>
    <w:rPr>
      <w:rFonts w:ascii="Helvetica Neue Light" w:eastAsiaTheme="majorEastAsia" w:hAnsi="Helvetica Neue Light" w:cstheme="majorBidi"/>
      <w:color w:val="FFFFFF" w:themeColor="background1"/>
      <w:spacing w:val="15"/>
      <w:sz w:val="42"/>
      <w:szCs w:val="42"/>
      <w:lang w:val="nn-NO"/>
    </w:rPr>
  </w:style>
  <w:style w:type="paragraph" w:styleId="BalloonText">
    <w:name w:val="Balloon Text"/>
    <w:basedOn w:val="Normal"/>
    <w:link w:val="BalloonTextChar"/>
    <w:uiPriority w:val="99"/>
    <w:semiHidden/>
    <w:unhideWhenUsed/>
    <w:rsid w:val="00A3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A8"/>
    <w:rPr>
      <w:rFonts w:ascii="Tahoma" w:hAnsi="Tahoma" w:cs="Tahoma"/>
      <w:sz w:val="16"/>
      <w:szCs w:val="16"/>
    </w:rPr>
  </w:style>
  <w:style w:type="paragraph" w:styleId="Header">
    <w:name w:val="header"/>
    <w:basedOn w:val="Normal"/>
    <w:link w:val="HeaderChar"/>
    <w:uiPriority w:val="99"/>
    <w:unhideWhenUsed/>
    <w:rsid w:val="00A3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AA8"/>
  </w:style>
  <w:style w:type="paragraph" w:styleId="Footer">
    <w:name w:val="footer"/>
    <w:basedOn w:val="Normal"/>
    <w:link w:val="FooterChar"/>
    <w:uiPriority w:val="99"/>
    <w:unhideWhenUsed/>
    <w:rsid w:val="00A3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AA8"/>
  </w:style>
  <w:style w:type="character" w:customStyle="1" w:styleId="Heading3Char">
    <w:name w:val="Heading 3 Char"/>
    <w:basedOn w:val="DefaultParagraphFont"/>
    <w:link w:val="Heading3"/>
    <w:uiPriority w:val="9"/>
    <w:rsid w:val="00796B5B"/>
    <w:rPr>
      <w:rFonts w:ascii="Helvetica Neue Light" w:eastAsiaTheme="majorEastAsia" w:hAnsi="Helvetica Neue Light" w:cs="Helvetica Neue Light"/>
      <w:b/>
      <w:bCs/>
      <w:color w:val="0099CC"/>
      <w:sz w:val="20"/>
      <w:szCs w:val="20"/>
      <w:lang w:val="nn-NO"/>
    </w:rPr>
  </w:style>
  <w:style w:type="character" w:customStyle="1" w:styleId="Heading4Char">
    <w:name w:val="Heading 4 Char"/>
    <w:basedOn w:val="DefaultParagraphFont"/>
    <w:link w:val="Heading4"/>
    <w:uiPriority w:val="9"/>
    <w:semiHidden/>
    <w:rsid w:val="00BE4A50"/>
    <w:rPr>
      <w:rFonts w:asciiTheme="majorHAnsi" w:eastAsiaTheme="majorEastAsia" w:hAnsiTheme="majorHAnsi" w:cstheme="majorBidi"/>
      <w:b/>
      <w:bCs/>
      <w:i/>
      <w:iCs/>
      <w:color w:val="4F81BD" w:themeColor="accent1"/>
      <w:sz w:val="20"/>
      <w:szCs w:val="20"/>
      <w:lang w:val="nn-NO"/>
    </w:rPr>
  </w:style>
  <w:style w:type="character" w:customStyle="1" w:styleId="Heading5Char">
    <w:name w:val="Heading 5 Char"/>
    <w:basedOn w:val="DefaultParagraphFont"/>
    <w:link w:val="Heading5"/>
    <w:uiPriority w:val="9"/>
    <w:semiHidden/>
    <w:rsid w:val="00BE4A50"/>
    <w:rPr>
      <w:rFonts w:asciiTheme="majorHAnsi" w:eastAsiaTheme="majorEastAsia" w:hAnsiTheme="majorHAnsi" w:cstheme="majorBidi"/>
      <w:color w:val="243F60" w:themeColor="accent1" w:themeShade="7F"/>
      <w:sz w:val="20"/>
      <w:szCs w:val="20"/>
      <w:lang w:val="nn-NO"/>
    </w:rPr>
  </w:style>
  <w:style w:type="character" w:customStyle="1" w:styleId="Heading6Char">
    <w:name w:val="Heading 6 Char"/>
    <w:basedOn w:val="DefaultParagraphFont"/>
    <w:link w:val="Heading6"/>
    <w:uiPriority w:val="9"/>
    <w:semiHidden/>
    <w:rsid w:val="00BE4A50"/>
    <w:rPr>
      <w:rFonts w:asciiTheme="majorHAnsi" w:eastAsiaTheme="majorEastAsia" w:hAnsiTheme="majorHAnsi" w:cstheme="majorBidi"/>
      <w:i/>
      <w:iCs/>
      <w:color w:val="243F60" w:themeColor="accent1" w:themeShade="7F"/>
      <w:sz w:val="20"/>
      <w:szCs w:val="20"/>
      <w:lang w:val="nn-NO"/>
    </w:rPr>
  </w:style>
  <w:style w:type="character" w:customStyle="1" w:styleId="Heading7Char">
    <w:name w:val="Heading 7 Char"/>
    <w:basedOn w:val="DefaultParagraphFont"/>
    <w:link w:val="Heading7"/>
    <w:uiPriority w:val="9"/>
    <w:semiHidden/>
    <w:rsid w:val="00BE4A50"/>
    <w:rPr>
      <w:rFonts w:asciiTheme="majorHAnsi" w:eastAsiaTheme="majorEastAsia" w:hAnsiTheme="majorHAnsi" w:cstheme="majorBidi"/>
      <w:i/>
      <w:iCs/>
      <w:color w:val="404040" w:themeColor="text1" w:themeTint="BF"/>
      <w:sz w:val="20"/>
      <w:szCs w:val="20"/>
      <w:lang w:val="nn-NO"/>
    </w:rPr>
  </w:style>
  <w:style w:type="character" w:customStyle="1" w:styleId="Heading8Char">
    <w:name w:val="Heading 8 Char"/>
    <w:basedOn w:val="DefaultParagraphFont"/>
    <w:link w:val="Heading8"/>
    <w:uiPriority w:val="9"/>
    <w:semiHidden/>
    <w:rsid w:val="00BE4A50"/>
    <w:rPr>
      <w:rFonts w:asciiTheme="majorHAnsi" w:eastAsiaTheme="majorEastAsia" w:hAnsiTheme="majorHAnsi" w:cstheme="majorBidi"/>
      <w:color w:val="404040" w:themeColor="text1" w:themeTint="BF"/>
      <w:sz w:val="20"/>
      <w:szCs w:val="20"/>
      <w:lang w:val="nn-NO"/>
    </w:rPr>
  </w:style>
  <w:style w:type="character" w:customStyle="1" w:styleId="Heading9Char">
    <w:name w:val="Heading 9 Char"/>
    <w:basedOn w:val="DefaultParagraphFont"/>
    <w:link w:val="Heading9"/>
    <w:uiPriority w:val="9"/>
    <w:semiHidden/>
    <w:rsid w:val="00BE4A50"/>
    <w:rPr>
      <w:rFonts w:asciiTheme="majorHAnsi" w:eastAsiaTheme="majorEastAsia" w:hAnsiTheme="majorHAnsi" w:cstheme="majorBidi"/>
      <w:i/>
      <w:iCs/>
      <w:color w:val="404040" w:themeColor="text1" w:themeTint="BF"/>
      <w:sz w:val="20"/>
      <w:szCs w:val="20"/>
      <w:lang w:val="nn-NO"/>
    </w:rPr>
  </w:style>
  <w:style w:type="paragraph" w:styleId="TOC1">
    <w:name w:val="toc 1"/>
    <w:basedOn w:val="Normal"/>
    <w:next w:val="Normal"/>
    <w:autoRedefine/>
    <w:uiPriority w:val="39"/>
    <w:unhideWhenUsed/>
    <w:rsid w:val="00BE4A50"/>
  </w:style>
  <w:style w:type="character" w:styleId="Hyperlink">
    <w:name w:val="Hyperlink"/>
    <w:basedOn w:val="DefaultParagraphFont"/>
    <w:uiPriority w:val="99"/>
    <w:unhideWhenUsed/>
    <w:rsid w:val="00BE4A50"/>
    <w:rPr>
      <w:color w:val="0000FF" w:themeColor="hyperlink"/>
      <w:u w:val="single"/>
    </w:rPr>
  </w:style>
  <w:style w:type="paragraph" w:customStyle="1" w:styleId="Heading1non-TOC">
    <w:name w:val="Heading 1 (non-TOC)"/>
    <w:basedOn w:val="Heading1"/>
    <w:link w:val="Heading1non-TOCChar"/>
    <w:qFormat/>
    <w:rsid w:val="009A5F0C"/>
    <w:pPr>
      <w:numPr>
        <w:numId w:val="0"/>
      </w:numPr>
      <w:ind w:left="432" w:hanging="432"/>
    </w:pPr>
  </w:style>
  <w:style w:type="paragraph" w:styleId="ListParagraph">
    <w:name w:val="List Paragraph"/>
    <w:basedOn w:val="Normal"/>
    <w:link w:val="ListParagraphChar"/>
    <w:uiPriority w:val="34"/>
    <w:qFormat/>
    <w:rsid w:val="00BC07F6"/>
    <w:pPr>
      <w:ind w:left="720"/>
      <w:contextualSpacing/>
    </w:pPr>
  </w:style>
  <w:style w:type="character" w:customStyle="1" w:styleId="Heading1non-TOCChar">
    <w:name w:val="Heading 1 (non-TOC) Char"/>
    <w:basedOn w:val="Heading1Char"/>
    <w:link w:val="Heading1non-TOC"/>
    <w:rsid w:val="009A5F0C"/>
    <w:rPr>
      <w:rFonts w:ascii="Helvetica Neue" w:eastAsiaTheme="majorEastAsia" w:hAnsi="Helvetica Neue" w:cstheme="majorBidi"/>
      <w:b/>
      <w:bCs/>
      <w:smallCaps/>
      <w:color w:val="0099CC"/>
      <w:sz w:val="42"/>
      <w:szCs w:val="28"/>
      <w:lang w:val="nn-NO"/>
    </w:rPr>
  </w:style>
  <w:style w:type="paragraph" w:customStyle="1" w:styleId="Sidetal-oddetalsside">
    <w:name w:val="Sidetal - oddetalsside"/>
    <w:basedOn w:val="Footer"/>
    <w:link w:val="Sidetal-oddetalssideChar"/>
    <w:qFormat/>
    <w:rsid w:val="00BC1149"/>
    <w:pPr>
      <w:ind w:right="-852"/>
      <w:jc w:val="right"/>
    </w:pPr>
    <w:rPr>
      <w:b/>
      <w:color w:val="0099CC"/>
    </w:rPr>
  </w:style>
  <w:style w:type="paragraph" w:customStyle="1" w:styleId="Sidetal-partalsside">
    <w:name w:val="Sidetal - partalsside"/>
    <w:basedOn w:val="Footer"/>
    <w:link w:val="Sidetal-partalssideChar"/>
    <w:qFormat/>
    <w:rsid w:val="00BC1149"/>
    <w:pPr>
      <w:ind w:left="-851"/>
    </w:pPr>
    <w:rPr>
      <w:b/>
      <w:color w:val="0099CC"/>
    </w:rPr>
  </w:style>
  <w:style w:type="character" w:customStyle="1" w:styleId="Sidetal-oddetalssideChar">
    <w:name w:val="Sidetal - oddetalsside Char"/>
    <w:basedOn w:val="FooterChar"/>
    <w:link w:val="Sidetal-oddetalsside"/>
    <w:rsid w:val="00BC1149"/>
    <w:rPr>
      <w:rFonts w:ascii="Helvetica Neue Light" w:hAnsi="Helvetica Neue Light" w:cs="Helvetica Neue Light"/>
      <w:b/>
      <w:color w:val="0099CC"/>
      <w:sz w:val="20"/>
      <w:szCs w:val="20"/>
      <w:lang w:val="nn-NO"/>
    </w:rPr>
  </w:style>
  <w:style w:type="paragraph" w:customStyle="1" w:styleId="Negativopplisting">
    <w:name w:val="Negativ opplisting"/>
    <w:basedOn w:val="ListParagraph"/>
    <w:link w:val="NegativopplistingChar"/>
    <w:qFormat/>
    <w:rsid w:val="00BC1149"/>
    <w:pPr>
      <w:numPr>
        <w:numId w:val="6"/>
      </w:numPr>
    </w:pPr>
  </w:style>
  <w:style w:type="character" w:customStyle="1" w:styleId="Sidetal-partalssideChar">
    <w:name w:val="Sidetal - partalsside Char"/>
    <w:basedOn w:val="FooterChar"/>
    <w:link w:val="Sidetal-partalsside"/>
    <w:rsid w:val="00BC1149"/>
    <w:rPr>
      <w:rFonts w:ascii="Helvetica Neue Light" w:hAnsi="Helvetica Neue Light" w:cs="Helvetica Neue Light"/>
      <w:b/>
      <w:color w:val="0099CC"/>
      <w:sz w:val="20"/>
      <w:szCs w:val="20"/>
      <w:lang w:val="nn-NO"/>
    </w:rPr>
  </w:style>
  <w:style w:type="paragraph" w:customStyle="1" w:styleId="Positivopplisting">
    <w:name w:val="Positiv opplisting"/>
    <w:basedOn w:val="ListParagraph"/>
    <w:link w:val="PositivopplistingChar"/>
    <w:qFormat/>
    <w:rsid w:val="00BC1149"/>
    <w:pPr>
      <w:numPr>
        <w:numId w:val="5"/>
      </w:numPr>
    </w:pPr>
  </w:style>
  <w:style w:type="character" w:customStyle="1" w:styleId="ListParagraphChar">
    <w:name w:val="List Paragraph Char"/>
    <w:basedOn w:val="DefaultParagraphFont"/>
    <w:link w:val="ListParagraph"/>
    <w:uiPriority w:val="34"/>
    <w:rsid w:val="00BC1149"/>
    <w:rPr>
      <w:rFonts w:ascii="Helvetica Neue Light" w:hAnsi="Helvetica Neue Light" w:cs="Helvetica Neue Light"/>
      <w:color w:val="404040" w:themeColor="text1" w:themeTint="BF"/>
      <w:sz w:val="20"/>
      <w:szCs w:val="20"/>
      <w:lang w:val="nn-NO"/>
    </w:rPr>
  </w:style>
  <w:style w:type="character" w:customStyle="1" w:styleId="NegativopplistingChar">
    <w:name w:val="Negativ opplisting Char"/>
    <w:basedOn w:val="ListParagraphChar"/>
    <w:link w:val="Negativopplisting"/>
    <w:rsid w:val="00BC1149"/>
    <w:rPr>
      <w:rFonts w:ascii="Helvetica Neue Light" w:hAnsi="Helvetica Neue Light" w:cs="Helvetica Neue Light"/>
      <w:color w:val="404040" w:themeColor="text1" w:themeTint="BF"/>
      <w:sz w:val="20"/>
      <w:szCs w:val="20"/>
      <w:lang w:val="nn-NO"/>
    </w:rPr>
  </w:style>
  <w:style w:type="table" w:styleId="TableGrid">
    <w:name w:val="Table Grid"/>
    <w:basedOn w:val="TableNormal"/>
    <w:uiPriority w:val="59"/>
    <w:rsid w:val="00062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itivopplistingChar">
    <w:name w:val="Positiv opplisting Char"/>
    <w:basedOn w:val="ListParagraphChar"/>
    <w:link w:val="Positivopplisting"/>
    <w:rsid w:val="00BC1149"/>
    <w:rPr>
      <w:rFonts w:ascii="Helvetica Neue Light" w:hAnsi="Helvetica Neue Light" w:cs="Helvetica Neue Light"/>
      <w:color w:val="404040" w:themeColor="text1" w:themeTint="BF"/>
      <w:sz w:val="20"/>
      <w:szCs w:val="20"/>
      <w:lang w:val="nn-NO"/>
    </w:rPr>
  </w:style>
  <w:style w:type="table" w:styleId="MediumShading1-Accent1">
    <w:name w:val="Medium Shading 1 Accent 1"/>
    <w:basedOn w:val="TableNormal"/>
    <w:uiPriority w:val="63"/>
    <w:rsid w:val="0006215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56C8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149"/>
    <w:pPr>
      <w:spacing w:after="100" w:afterAutospacing="1" w:line="360" w:lineRule="auto"/>
    </w:pPr>
    <w:rPr>
      <w:rFonts w:ascii="Helvetica Neue Light" w:hAnsi="Helvetica Neue Light" w:cs="Helvetica Neue Light"/>
      <w:color w:val="404040" w:themeColor="text1" w:themeTint="BF"/>
      <w:sz w:val="20"/>
      <w:szCs w:val="20"/>
      <w:lang w:val="nn-NO"/>
    </w:rPr>
  </w:style>
  <w:style w:type="paragraph" w:styleId="Heading1">
    <w:name w:val="heading 1"/>
    <w:basedOn w:val="Normal"/>
    <w:next w:val="Normal"/>
    <w:link w:val="Heading1Char"/>
    <w:uiPriority w:val="9"/>
    <w:qFormat/>
    <w:rsid w:val="009A5F0C"/>
    <w:pPr>
      <w:keepNext/>
      <w:keepLines/>
      <w:pageBreakBefore/>
      <w:numPr>
        <w:numId w:val="1"/>
      </w:numPr>
      <w:spacing w:before="480" w:after="0"/>
      <w:outlineLvl w:val="0"/>
    </w:pPr>
    <w:rPr>
      <w:rFonts w:ascii="Helvetica Neue" w:eastAsiaTheme="majorEastAsia" w:hAnsi="Helvetica Neue" w:cstheme="majorBidi"/>
      <w:b/>
      <w:bCs/>
      <w:smallCaps/>
      <w:color w:val="0099CC"/>
      <w:sz w:val="42"/>
      <w:szCs w:val="28"/>
    </w:rPr>
  </w:style>
  <w:style w:type="paragraph" w:styleId="Heading2">
    <w:name w:val="heading 2"/>
    <w:basedOn w:val="Heading1"/>
    <w:next w:val="Normal"/>
    <w:link w:val="Heading2Char"/>
    <w:uiPriority w:val="9"/>
    <w:unhideWhenUsed/>
    <w:qFormat/>
    <w:rsid w:val="00BC07F6"/>
    <w:pPr>
      <w:pageBreakBefore w:val="0"/>
      <w:numPr>
        <w:ilvl w:val="1"/>
      </w:numPr>
      <w:spacing w:before="260" w:line="240" w:lineRule="auto"/>
      <w:outlineLvl w:val="1"/>
    </w:pPr>
    <w:rPr>
      <w:rFonts w:cs="Helvetica Neue"/>
      <w:smallCaps w:val="0"/>
      <w:sz w:val="26"/>
      <w:szCs w:val="26"/>
    </w:rPr>
  </w:style>
  <w:style w:type="paragraph" w:styleId="Heading3">
    <w:name w:val="heading 3"/>
    <w:basedOn w:val="Heading2"/>
    <w:next w:val="Normal"/>
    <w:link w:val="Heading3Char"/>
    <w:uiPriority w:val="9"/>
    <w:unhideWhenUsed/>
    <w:qFormat/>
    <w:rsid w:val="00796B5B"/>
    <w:pPr>
      <w:numPr>
        <w:ilvl w:val="2"/>
      </w:numPr>
      <w:spacing w:after="120"/>
      <w:outlineLvl w:val="2"/>
    </w:pPr>
    <w:rPr>
      <w:rFonts w:ascii="Helvetica Neue Light" w:hAnsi="Helvetica Neue Light" w:cs="Helvetica Neue Light"/>
      <w:sz w:val="20"/>
      <w:szCs w:val="20"/>
    </w:rPr>
  </w:style>
  <w:style w:type="paragraph" w:styleId="Heading4">
    <w:name w:val="heading 4"/>
    <w:basedOn w:val="Normal"/>
    <w:next w:val="Normal"/>
    <w:link w:val="Heading4Char"/>
    <w:uiPriority w:val="9"/>
    <w:semiHidden/>
    <w:unhideWhenUsed/>
    <w:qFormat/>
    <w:rsid w:val="00BE4A5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4A5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4A5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4A50"/>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4A50"/>
    <w:pPr>
      <w:keepNext/>
      <w:keepLines/>
      <w:numPr>
        <w:ilvl w:val="7"/>
        <w:numId w:val="1"/>
      </w:numPr>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BE4A50"/>
    <w:pPr>
      <w:keepNext/>
      <w:keepLines/>
      <w:numPr>
        <w:ilvl w:val="8"/>
        <w:numId w:val="1"/>
      </w:numPr>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0C"/>
    <w:rPr>
      <w:rFonts w:ascii="Helvetica Neue" w:eastAsiaTheme="majorEastAsia" w:hAnsi="Helvetica Neue" w:cstheme="majorBidi"/>
      <w:b/>
      <w:bCs/>
      <w:smallCaps/>
      <w:color w:val="0099CC"/>
      <w:sz w:val="42"/>
      <w:szCs w:val="28"/>
      <w:lang w:val="nn-NO"/>
    </w:rPr>
  </w:style>
  <w:style w:type="character" w:customStyle="1" w:styleId="Heading2Char">
    <w:name w:val="Heading 2 Char"/>
    <w:basedOn w:val="DefaultParagraphFont"/>
    <w:link w:val="Heading2"/>
    <w:uiPriority w:val="9"/>
    <w:rsid w:val="00BC07F6"/>
    <w:rPr>
      <w:rFonts w:ascii="Helvetica Neue" w:eastAsiaTheme="majorEastAsia" w:hAnsi="Helvetica Neue" w:cs="Helvetica Neue"/>
      <w:b/>
      <w:bCs/>
      <w:color w:val="365F91" w:themeColor="accent1" w:themeShade="BF"/>
      <w:sz w:val="26"/>
      <w:szCs w:val="26"/>
      <w:lang w:val="nn-NO"/>
    </w:rPr>
  </w:style>
  <w:style w:type="paragraph" w:styleId="Title">
    <w:name w:val="Title"/>
    <w:basedOn w:val="Normal"/>
    <w:next w:val="Normal"/>
    <w:link w:val="TitleChar"/>
    <w:uiPriority w:val="10"/>
    <w:qFormat/>
    <w:rsid w:val="002F4C3E"/>
    <w:pPr>
      <w:spacing w:before="6804" w:after="1134" w:afterAutospacing="0" w:line="240" w:lineRule="auto"/>
      <w:ind w:left="-1134"/>
      <w:contextualSpacing/>
      <w:jc w:val="center"/>
    </w:pPr>
    <w:rPr>
      <w:rFonts w:ascii="Helvetica Neue" w:eastAsiaTheme="majorEastAsia" w:hAnsi="Helvetica Neue" w:cstheme="majorBidi"/>
      <w:b/>
      <w:bCs/>
      <w:color w:val="FFFFFF" w:themeColor="background1"/>
      <w:spacing w:val="5"/>
      <w:kern w:val="28"/>
      <w:sz w:val="68"/>
      <w:szCs w:val="68"/>
    </w:rPr>
  </w:style>
  <w:style w:type="character" w:customStyle="1" w:styleId="TitleChar">
    <w:name w:val="Title Char"/>
    <w:basedOn w:val="DefaultParagraphFont"/>
    <w:link w:val="Title"/>
    <w:uiPriority w:val="10"/>
    <w:rsid w:val="002F4C3E"/>
    <w:rPr>
      <w:rFonts w:ascii="Helvetica Neue" w:eastAsiaTheme="majorEastAsia" w:hAnsi="Helvetica Neue" w:cstheme="majorBidi"/>
      <w:b/>
      <w:bCs/>
      <w:color w:val="FFFFFF" w:themeColor="background1"/>
      <w:spacing w:val="5"/>
      <w:kern w:val="28"/>
      <w:sz w:val="68"/>
      <w:szCs w:val="68"/>
      <w:lang w:val="nn-NO"/>
    </w:rPr>
  </w:style>
  <w:style w:type="paragraph" w:styleId="Subtitle">
    <w:name w:val="Subtitle"/>
    <w:basedOn w:val="Normal"/>
    <w:next w:val="Normal"/>
    <w:link w:val="SubtitleChar"/>
    <w:uiPriority w:val="11"/>
    <w:qFormat/>
    <w:rsid w:val="00BC07F6"/>
    <w:pPr>
      <w:numPr>
        <w:ilvl w:val="1"/>
      </w:numPr>
      <w:spacing w:after="0" w:line="240" w:lineRule="auto"/>
      <w:ind w:left="-1134"/>
      <w:jc w:val="center"/>
    </w:pPr>
    <w:rPr>
      <w:rFonts w:eastAsiaTheme="majorEastAsia" w:cstheme="majorBidi"/>
      <w:color w:val="FFFFFF" w:themeColor="background1"/>
      <w:spacing w:val="15"/>
      <w:sz w:val="42"/>
      <w:szCs w:val="42"/>
    </w:rPr>
  </w:style>
  <w:style w:type="character" w:customStyle="1" w:styleId="SubtitleChar">
    <w:name w:val="Subtitle Char"/>
    <w:basedOn w:val="DefaultParagraphFont"/>
    <w:link w:val="Subtitle"/>
    <w:uiPriority w:val="11"/>
    <w:rsid w:val="00BC07F6"/>
    <w:rPr>
      <w:rFonts w:ascii="Helvetica Neue Light" w:eastAsiaTheme="majorEastAsia" w:hAnsi="Helvetica Neue Light" w:cstheme="majorBidi"/>
      <w:color w:val="FFFFFF" w:themeColor="background1"/>
      <w:spacing w:val="15"/>
      <w:sz w:val="42"/>
      <w:szCs w:val="42"/>
      <w:lang w:val="nn-NO"/>
    </w:rPr>
  </w:style>
  <w:style w:type="paragraph" w:styleId="BalloonText">
    <w:name w:val="Balloon Text"/>
    <w:basedOn w:val="Normal"/>
    <w:link w:val="BalloonTextChar"/>
    <w:uiPriority w:val="99"/>
    <w:semiHidden/>
    <w:unhideWhenUsed/>
    <w:rsid w:val="00A35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AA8"/>
    <w:rPr>
      <w:rFonts w:ascii="Tahoma" w:hAnsi="Tahoma" w:cs="Tahoma"/>
      <w:sz w:val="16"/>
      <w:szCs w:val="16"/>
    </w:rPr>
  </w:style>
  <w:style w:type="paragraph" w:styleId="Header">
    <w:name w:val="header"/>
    <w:basedOn w:val="Normal"/>
    <w:link w:val="HeaderChar"/>
    <w:uiPriority w:val="99"/>
    <w:unhideWhenUsed/>
    <w:rsid w:val="00A35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AA8"/>
  </w:style>
  <w:style w:type="paragraph" w:styleId="Footer">
    <w:name w:val="footer"/>
    <w:basedOn w:val="Normal"/>
    <w:link w:val="FooterChar"/>
    <w:uiPriority w:val="99"/>
    <w:unhideWhenUsed/>
    <w:rsid w:val="00A35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AA8"/>
  </w:style>
  <w:style w:type="character" w:customStyle="1" w:styleId="Heading3Char">
    <w:name w:val="Heading 3 Char"/>
    <w:basedOn w:val="DefaultParagraphFont"/>
    <w:link w:val="Heading3"/>
    <w:uiPriority w:val="9"/>
    <w:rsid w:val="00796B5B"/>
    <w:rPr>
      <w:rFonts w:ascii="Helvetica Neue Light" w:eastAsiaTheme="majorEastAsia" w:hAnsi="Helvetica Neue Light" w:cs="Helvetica Neue Light"/>
      <w:b/>
      <w:bCs/>
      <w:color w:val="0099CC"/>
      <w:sz w:val="20"/>
      <w:szCs w:val="20"/>
      <w:lang w:val="nn-NO"/>
    </w:rPr>
  </w:style>
  <w:style w:type="character" w:customStyle="1" w:styleId="Heading4Char">
    <w:name w:val="Heading 4 Char"/>
    <w:basedOn w:val="DefaultParagraphFont"/>
    <w:link w:val="Heading4"/>
    <w:uiPriority w:val="9"/>
    <w:semiHidden/>
    <w:rsid w:val="00BE4A50"/>
    <w:rPr>
      <w:rFonts w:asciiTheme="majorHAnsi" w:eastAsiaTheme="majorEastAsia" w:hAnsiTheme="majorHAnsi" w:cstheme="majorBidi"/>
      <w:b/>
      <w:bCs/>
      <w:i/>
      <w:iCs/>
      <w:color w:val="4F81BD" w:themeColor="accent1"/>
      <w:sz w:val="20"/>
      <w:szCs w:val="20"/>
      <w:lang w:val="nn-NO"/>
    </w:rPr>
  </w:style>
  <w:style w:type="character" w:customStyle="1" w:styleId="Heading5Char">
    <w:name w:val="Heading 5 Char"/>
    <w:basedOn w:val="DefaultParagraphFont"/>
    <w:link w:val="Heading5"/>
    <w:uiPriority w:val="9"/>
    <w:semiHidden/>
    <w:rsid w:val="00BE4A50"/>
    <w:rPr>
      <w:rFonts w:asciiTheme="majorHAnsi" w:eastAsiaTheme="majorEastAsia" w:hAnsiTheme="majorHAnsi" w:cstheme="majorBidi"/>
      <w:color w:val="243F60" w:themeColor="accent1" w:themeShade="7F"/>
      <w:sz w:val="20"/>
      <w:szCs w:val="20"/>
      <w:lang w:val="nn-NO"/>
    </w:rPr>
  </w:style>
  <w:style w:type="character" w:customStyle="1" w:styleId="Heading6Char">
    <w:name w:val="Heading 6 Char"/>
    <w:basedOn w:val="DefaultParagraphFont"/>
    <w:link w:val="Heading6"/>
    <w:uiPriority w:val="9"/>
    <w:semiHidden/>
    <w:rsid w:val="00BE4A50"/>
    <w:rPr>
      <w:rFonts w:asciiTheme="majorHAnsi" w:eastAsiaTheme="majorEastAsia" w:hAnsiTheme="majorHAnsi" w:cstheme="majorBidi"/>
      <w:i/>
      <w:iCs/>
      <w:color w:val="243F60" w:themeColor="accent1" w:themeShade="7F"/>
      <w:sz w:val="20"/>
      <w:szCs w:val="20"/>
      <w:lang w:val="nn-NO"/>
    </w:rPr>
  </w:style>
  <w:style w:type="character" w:customStyle="1" w:styleId="Heading7Char">
    <w:name w:val="Heading 7 Char"/>
    <w:basedOn w:val="DefaultParagraphFont"/>
    <w:link w:val="Heading7"/>
    <w:uiPriority w:val="9"/>
    <w:semiHidden/>
    <w:rsid w:val="00BE4A50"/>
    <w:rPr>
      <w:rFonts w:asciiTheme="majorHAnsi" w:eastAsiaTheme="majorEastAsia" w:hAnsiTheme="majorHAnsi" w:cstheme="majorBidi"/>
      <w:i/>
      <w:iCs/>
      <w:color w:val="404040" w:themeColor="text1" w:themeTint="BF"/>
      <w:sz w:val="20"/>
      <w:szCs w:val="20"/>
      <w:lang w:val="nn-NO"/>
    </w:rPr>
  </w:style>
  <w:style w:type="character" w:customStyle="1" w:styleId="Heading8Char">
    <w:name w:val="Heading 8 Char"/>
    <w:basedOn w:val="DefaultParagraphFont"/>
    <w:link w:val="Heading8"/>
    <w:uiPriority w:val="9"/>
    <w:semiHidden/>
    <w:rsid w:val="00BE4A50"/>
    <w:rPr>
      <w:rFonts w:asciiTheme="majorHAnsi" w:eastAsiaTheme="majorEastAsia" w:hAnsiTheme="majorHAnsi" w:cstheme="majorBidi"/>
      <w:color w:val="404040" w:themeColor="text1" w:themeTint="BF"/>
      <w:sz w:val="20"/>
      <w:szCs w:val="20"/>
      <w:lang w:val="nn-NO"/>
    </w:rPr>
  </w:style>
  <w:style w:type="character" w:customStyle="1" w:styleId="Heading9Char">
    <w:name w:val="Heading 9 Char"/>
    <w:basedOn w:val="DefaultParagraphFont"/>
    <w:link w:val="Heading9"/>
    <w:uiPriority w:val="9"/>
    <w:semiHidden/>
    <w:rsid w:val="00BE4A50"/>
    <w:rPr>
      <w:rFonts w:asciiTheme="majorHAnsi" w:eastAsiaTheme="majorEastAsia" w:hAnsiTheme="majorHAnsi" w:cstheme="majorBidi"/>
      <w:i/>
      <w:iCs/>
      <w:color w:val="404040" w:themeColor="text1" w:themeTint="BF"/>
      <w:sz w:val="20"/>
      <w:szCs w:val="20"/>
      <w:lang w:val="nn-NO"/>
    </w:rPr>
  </w:style>
  <w:style w:type="paragraph" w:styleId="TOC1">
    <w:name w:val="toc 1"/>
    <w:basedOn w:val="Normal"/>
    <w:next w:val="Normal"/>
    <w:autoRedefine/>
    <w:uiPriority w:val="39"/>
    <w:unhideWhenUsed/>
    <w:rsid w:val="00BE4A50"/>
  </w:style>
  <w:style w:type="character" w:styleId="Hyperlink">
    <w:name w:val="Hyperlink"/>
    <w:basedOn w:val="DefaultParagraphFont"/>
    <w:uiPriority w:val="99"/>
    <w:unhideWhenUsed/>
    <w:rsid w:val="00BE4A50"/>
    <w:rPr>
      <w:color w:val="0000FF" w:themeColor="hyperlink"/>
      <w:u w:val="single"/>
    </w:rPr>
  </w:style>
  <w:style w:type="paragraph" w:customStyle="1" w:styleId="Heading1non-TOC">
    <w:name w:val="Heading 1 (non-TOC)"/>
    <w:basedOn w:val="Heading1"/>
    <w:link w:val="Heading1non-TOCChar"/>
    <w:qFormat/>
    <w:rsid w:val="009A5F0C"/>
    <w:pPr>
      <w:numPr>
        <w:numId w:val="0"/>
      </w:numPr>
      <w:ind w:left="432" w:hanging="432"/>
    </w:pPr>
  </w:style>
  <w:style w:type="paragraph" w:styleId="ListParagraph">
    <w:name w:val="List Paragraph"/>
    <w:basedOn w:val="Normal"/>
    <w:link w:val="ListParagraphChar"/>
    <w:uiPriority w:val="34"/>
    <w:qFormat/>
    <w:rsid w:val="00BC07F6"/>
    <w:pPr>
      <w:ind w:left="720"/>
      <w:contextualSpacing/>
    </w:pPr>
  </w:style>
  <w:style w:type="character" w:customStyle="1" w:styleId="Heading1non-TOCChar">
    <w:name w:val="Heading 1 (non-TOC) Char"/>
    <w:basedOn w:val="Heading1Char"/>
    <w:link w:val="Heading1non-TOC"/>
    <w:rsid w:val="009A5F0C"/>
    <w:rPr>
      <w:rFonts w:ascii="Helvetica Neue" w:eastAsiaTheme="majorEastAsia" w:hAnsi="Helvetica Neue" w:cstheme="majorBidi"/>
      <w:b/>
      <w:bCs/>
      <w:smallCaps/>
      <w:color w:val="0099CC"/>
      <w:sz w:val="42"/>
      <w:szCs w:val="28"/>
      <w:lang w:val="nn-NO"/>
    </w:rPr>
  </w:style>
  <w:style w:type="paragraph" w:customStyle="1" w:styleId="Sidetal-oddetalsside">
    <w:name w:val="Sidetal - oddetalsside"/>
    <w:basedOn w:val="Footer"/>
    <w:link w:val="Sidetal-oddetalssideChar"/>
    <w:qFormat/>
    <w:rsid w:val="00BC1149"/>
    <w:pPr>
      <w:ind w:right="-852"/>
      <w:jc w:val="right"/>
    </w:pPr>
    <w:rPr>
      <w:b/>
      <w:color w:val="0099CC"/>
    </w:rPr>
  </w:style>
  <w:style w:type="paragraph" w:customStyle="1" w:styleId="Sidetal-partalsside">
    <w:name w:val="Sidetal - partalsside"/>
    <w:basedOn w:val="Footer"/>
    <w:link w:val="Sidetal-partalssideChar"/>
    <w:qFormat/>
    <w:rsid w:val="00BC1149"/>
    <w:pPr>
      <w:ind w:left="-851"/>
    </w:pPr>
    <w:rPr>
      <w:b/>
      <w:color w:val="0099CC"/>
    </w:rPr>
  </w:style>
  <w:style w:type="character" w:customStyle="1" w:styleId="Sidetal-oddetalssideChar">
    <w:name w:val="Sidetal - oddetalsside Char"/>
    <w:basedOn w:val="FooterChar"/>
    <w:link w:val="Sidetal-oddetalsside"/>
    <w:rsid w:val="00BC1149"/>
    <w:rPr>
      <w:rFonts w:ascii="Helvetica Neue Light" w:hAnsi="Helvetica Neue Light" w:cs="Helvetica Neue Light"/>
      <w:b/>
      <w:color w:val="0099CC"/>
      <w:sz w:val="20"/>
      <w:szCs w:val="20"/>
      <w:lang w:val="nn-NO"/>
    </w:rPr>
  </w:style>
  <w:style w:type="paragraph" w:customStyle="1" w:styleId="Negativopplisting">
    <w:name w:val="Negativ opplisting"/>
    <w:basedOn w:val="ListParagraph"/>
    <w:link w:val="NegativopplistingChar"/>
    <w:qFormat/>
    <w:rsid w:val="00BC1149"/>
    <w:pPr>
      <w:numPr>
        <w:numId w:val="6"/>
      </w:numPr>
    </w:pPr>
  </w:style>
  <w:style w:type="character" w:customStyle="1" w:styleId="Sidetal-partalssideChar">
    <w:name w:val="Sidetal - partalsside Char"/>
    <w:basedOn w:val="FooterChar"/>
    <w:link w:val="Sidetal-partalsside"/>
    <w:rsid w:val="00BC1149"/>
    <w:rPr>
      <w:rFonts w:ascii="Helvetica Neue Light" w:hAnsi="Helvetica Neue Light" w:cs="Helvetica Neue Light"/>
      <w:b/>
      <w:color w:val="0099CC"/>
      <w:sz w:val="20"/>
      <w:szCs w:val="20"/>
      <w:lang w:val="nn-NO"/>
    </w:rPr>
  </w:style>
  <w:style w:type="paragraph" w:customStyle="1" w:styleId="Positivopplisting">
    <w:name w:val="Positiv opplisting"/>
    <w:basedOn w:val="ListParagraph"/>
    <w:link w:val="PositivopplistingChar"/>
    <w:qFormat/>
    <w:rsid w:val="00BC1149"/>
    <w:pPr>
      <w:numPr>
        <w:numId w:val="5"/>
      </w:numPr>
    </w:pPr>
  </w:style>
  <w:style w:type="character" w:customStyle="1" w:styleId="ListParagraphChar">
    <w:name w:val="List Paragraph Char"/>
    <w:basedOn w:val="DefaultParagraphFont"/>
    <w:link w:val="ListParagraph"/>
    <w:uiPriority w:val="34"/>
    <w:rsid w:val="00BC1149"/>
    <w:rPr>
      <w:rFonts w:ascii="Helvetica Neue Light" w:hAnsi="Helvetica Neue Light" w:cs="Helvetica Neue Light"/>
      <w:color w:val="404040" w:themeColor="text1" w:themeTint="BF"/>
      <w:sz w:val="20"/>
      <w:szCs w:val="20"/>
      <w:lang w:val="nn-NO"/>
    </w:rPr>
  </w:style>
  <w:style w:type="character" w:customStyle="1" w:styleId="NegativopplistingChar">
    <w:name w:val="Negativ opplisting Char"/>
    <w:basedOn w:val="ListParagraphChar"/>
    <w:link w:val="Negativopplisting"/>
    <w:rsid w:val="00BC1149"/>
    <w:rPr>
      <w:rFonts w:ascii="Helvetica Neue Light" w:hAnsi="Helvetica Neue Light" w:cs="Helvetica Neue Light"/>
      <w:color w:val="404040" w:themeColor="text1" w:themeTint="BF"/>
      <w:sz w:val="20"/>
      <w:szCs w:val="20"/>
      <w:lang w:val="nn-NO"/>
    </w:rPr>
  </w:style>
  <w:style w:type="table" w:styleId="TableGrid">
    <w:name w:val="Table Grid"/>
    <w:basedOn w:val="TableNormal"/>
    <w:uiPriority w:val="59"/>
    <w:rsid w:val="00062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itivopplistingChar">
    <w:name w:val="Positiv opplisting Char"/>
    <w:basedOn w:val="ListParagraphChar"/>
    <w:link w:val="Positivopplisting"/>
    <w:rsid w:val="00BC1149"/>
    <w:rPr>
      <w:rFonts w:ascii="Helvetica Neue Light" w:hAnsi="Helvetica Neue Light" w:cs="Helvetica Neue Light"/>
      <w:color w:val="404040" w:themeColor="text1" w:themeTint="BF"/>
      <w:sz w:val="20"/>
      <w:szCs w:val="20"/>
      <w:lang w:val="nn-NO"/>
    </w:rPr>
  </w:style>
  <w:style w:type="table" w:styleId="MediumShading1-Accent1">
    <w:name w:val="Medium Shading 1 Accent 1"/>
    <w:basedOn w:val="TableNormal"/>
    <w:uiPriority w:val="63"/>
    <w:rsid w:val="0006215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56C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arbe\Documents\My%20Document%20Templates\AVINET%20Document%20Template%2020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61A315C0E04FF6B0D1F17E3C801FDB"/>
        <w:category>
          <w:name w:val="General"/>
          <w:gallery w:val="placeholder"/>
        </w:category>
        <w:types>
          <w:type w:val="bbPlcHdr"/>
        </w:types>
        <w:behaviors>
          <w:behavior w:val="content"/>
        </w:behaviors>
        <w:guid w:val="{7AEF2B0A-B3AA-42D4-9B02-B3A34E4ED218}"/>
      </w:docPartPr>
      <w:docPartBody>
        <w:p w:rsidR="00000000" w:rsidRDefault="006D4BED">
          <w:pPr>
            <w:pStyle w:val="BB61A315C0E04FF6B0D1F17E3C801FDB"/>
          </w:pPr>
          <w:r w:rsidRPr="002A261E">
            <w:rPr>
              <w:rStyle w:val="PlaceholderText"/>
            </w:rPr>
            <w:t>[Title]</w:t>
          </w:r>
        </w:p>
      </w:docPartBody>
    </w:docPart>
    <w:docPart>
      <w:docPartPr>
        <w:name w:val="2D15963836DA4C779F2DD0B70ED84368"/>
        <w:category>
          <w:name w:val="General"/>
          <w:gallery w:val="placeholder"/>
        </w:category>
        <w:types>
          <w:type w:val="bbPlcHdr"/>
        </w:types>
        <w:behaviors>
          <w:behavior w:val="content"/>
        </w:behaviors>
        <w:guid w:val="{22713F6E-2C22-4A66-A05D-07D48668D595}"/>
      </w:docPartPr>
      <w:docPartBody>
        <w:p w:rsidR="00000000" w:rsidRDefault="006D4BED">
          <w:pPr>
            <w:pStyle w:val="2D15963836DA4C779F2DD0B70ED84368"/>
          </w:pPr>
          <w:r w:rsidRPr="002A261E">
            <w:rPr>
              <w:rStyle w:val="PlaceholderText"/>
            </w:rPr>
            <w:t>[Author]</w:t>
          </w:r>
        </w:p>
      </w:docPartBody>
    </w:docPart>
    <w:docPart>
      <w:docPartPr>
        <w:name w:val="FB8779A98D3140C09EB6156B13BA4E2C"/>
        <w:category>
          <w:name w:val="General"/>
          <w:gallery w:val="placeholder"/>
        </w:category>
        <w:types>
          <w:type w:val="bbPlcHdr"/>
        </w:types>
        <w:behaviors>
          <w:behavior w:val="content"/>
        </w:behaviors>
        <w:guid w:val="{C4A3C221-1A69-4FA4-BFCE-36E5DB05B7AF}"/>
      </w:docPartPr>
      <w:docPartBody>
        <w:p w:rsidR="00000000" w:rsidRDefault="006D4BED">
          <w:pPr>
            <w:pStyle w:val="FB8779A98D3140C09EB6156B13BA4E2C"/>
          </w:pPr>
          <w:r w:rsidRPr="002A261E">
            <w:rPr>
              <w:rStyle w:val="PlaceholderText"/>
            </w:rPr>
            <w:t>[Company Address]</w:t>
          </w:r>
        </w:p>
      </w:docPartBody>
    </w:docPart>
    <w:docPart>
      <w:docPartPr>
        <w:name w:val="B691387EA8BE4C8F8E5E3C1ED7F19BB2"/>
        <w:category>
          <w:name w:val="General"/>
          <w:gallery w:val="placeholder"/>
        </w:category>
        <w:types>
          <w:type w:val="bbPlcHdr"/>
        </w:types>
        <w:behaviors>
          <w:behavior w:val="content"/>
        </w:behaviors>
        <w:guid w:val="{5BA607BF-120D-4852-B74D-75EDF9911A2E}"/>
      </w:docPartPr>
      <w:docPartBody>
        <w:p w:rsidR="00000000" w:rsidRDefault="006D4BED">
          <w:pPr>
            <w:pStyle w:val="B691387EA8BE4C8F8E5E3C1ED7F19BB2"/>
          </w:pPr>
          <w:r w:rsidRPr="002A261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ight">
    <w:panose1 w:val="02000403000000020004"/>
    <w:charset w:val="00"/>
    <w:family w:val="auto"/>
    <w:pitch w:val="variable"/>
    <w:sig w:usb0="A0002AE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A0002AE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ED"/>
    <w:rsid w:val="006D4BED"/>
  </w:rsids>
  <m:mathPr>
    <m:mathFont m:val="Cambria Math"/>
    <m:brkBin m:val="before"/>
    <m:brkBinSub m:val="--"/>
    <m:smallFrac m:val="0"/>
    <m:dispDef/>
    <m:lMargin m:val="0"/>
    <m:rMargin m:val="0"/>
    <m:defJc m:val="centerGroup"/>
    <m:wrapIndent m:val="1440"/>
    <m:intLim m:val="subSup"/>
    <m:naryLim m:val="undOvr"/>
  </m:mathPr>
  <w:themeFontLang w:val="nn-NO"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61A315C0E04FF6B0D1F17E3C801FDB">
    <w:name w:val="BB61A315C0E04FF6B0D1F17E3C801FDB"/>
  </w:style>
  <w:style w:type="paragraph" w:customStyle="1" w:styleId="2D15963836DA4C779F2DD0B70ED84368">
    <w:name w:val="2D15963836DA4C779F2DD0B70ED84368"/>
  </w:style>
  <w:style w:type="paragraph" w:customStyle="1" w:styleId="FB8779A98D3140C09EB6156B13BA4E2C">
    <w:name w:val="FB8779A98D3140C09EB6156B13BA4E2C"/>
  </w:style>
  <w:style w:type="paragraph" w:customStyle="1" w:styleId="B691387EA8BE4C8F8E5E3C1ED7F19BB2">
    <w:name w:val="B691387EA8BE4C8F8E5E3C1ED7F19B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n-NO" w:eastAsia="nn-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61A315C0E04FF6B0D1F17E3C801FDB">
    <w:name w:val="BB61A315C0E04FF6B0D1F17E3C801FDB"/>
  </w:style>
  <w:style w:type="paragraph" w:customStyle="1" w:styleId="2D15963836DA4C779F2DD0B70ED84368">
    <w:name w:val="2D15963836DA4C779F2DD0B70ED84368"/>
  </w:style>
  <w:style w:type="paragraph" w:customStyle="1" w:styleId="FB8779A98D3140C09EB6156B13BA4E2C">
    <w:name w:val="FB8779A98D3140C09EB6156B13BA4E2C"/>
  </w:style>
  <w:style w:type="paragraph" w:customStyle="1" w:styleId="B691387EA8BE4C8F8E5E3C1ED7F19BB2">
    <w:name w:val="B691387EA8BE4C8F8E5E3C1ED7F19B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
  <CompanyAddress>Bryssel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B4E593-09E8-463D-A8D4-0EB8F8B1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AVINET Document Template 2012.dotx</Template>
  <TotalTime>0</TotalTime>
  <Pages>20</Pages>
  <Words>2907</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Brukarrettleiing til Programtillegg for Adaptive 3.0 Statistikkmodul</vt:lpstr>
    </vt:vector>
  </TitlesOfParts>
  <Company>Asplan Viak Internet as</Company>
  <LinksUpToDate>false</LinksUpToDate>
  <CharactersWithSpaces>18284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Brukarrettleiing til Programtillegg for Adaptive 3.0 Statistikkmodul</dc:title>
  <dc:creator>(Stein) Runar Bergheim</dc:creator>
  <cp:lastModifiedBy>(Stein) Runar Bergheim</cp:lastModifiedBy>
  <cp:revision>2</cp:revision>
  <dcterms:created xsi:type="dcterms:W3CDTF">2014-03-08T18:26:00Z</dcterms:created>
  <dcterms:modified xsi:type="dcterms:W3CDTF">2014-03-08T18:26:00Z</dcterms:modified>
</cp:coreProperties>
</file>